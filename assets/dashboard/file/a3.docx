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E84E5" w14:textId="547D1E00" w:rsidR="00B4211D" w:rsidRPr="00DE24B9" w:rsidRDefault="004A2421" w:rsidP="0075353B">
      <w:pPr>
        <w:pStyle w:val="Title"/>
        <w:rPr>
          <w:lang w:val="id-ID"/>
        </w:rPr>
      </w:pPr>
      <w:r>
        <w:rPr>
          <w:lang w:val="id-ID"/>
        </w:rPr>
        <w:t>PERANCANGAN</w:t>
      </w:r>
      <w:r w:rsidR="00DE24B9">
        <w:rPr>
          <w:lang w:val="id-ID"/>
        </w:rPr>
        <w:t xml:space="preserve"> </w:t>
      </w:r>
      <w:r w:rsidR="007C0EA4" w:rsidRPr="00AF463E">
        <w:rPr>
          <w:lang w:val="id-ID"/>
        </w:rPr>
        <w:t>WEB</w:t>
      </w:r>
      <w:r w:rsidR="00DE24B9">
        <w:rPr>
          <w:lang w:val="id-ID"/>
        </w:rPr>
        <w:t xml:space="preserve">SITE </w:t>
      </w:r>
      <w:r w:rsidR="00370F1E" w:rsidRPr="00370F1E">
        <w:rPr>
          <w:lang w:val="id-ID"/>
        </w:rPr>
        <w:t>E-COMMERCE</w:t>
      </w:r>
      <w:r w:rsidR="00DE24B9">
        <w:rPr>
          <w:lang w:val="id-ID"/>
        </w:rPr>
        <w:t xml:space="preserve"> CUSTOMER TO CUSTOMER DENGAN FRAMEWOK CODEIGNITER</w:t>
      </w:r>
    </w:p>
    <w:p w14:paraId="1CAD0841" w14:textId="77777777" w:rsidR="00B4211D" w:rsidRPr="00CD1B1D" w:rsidRDefault="00B4211D" w:rsidP="00B4211D">
      <w:pPr>
        <w:autoSpaceDE w:val="0"/>
        <w:autoSpaceDN w:val="0"/>
        <w:adjustRightInd w:val="0"/>
        <w:spacing w:line="240" w:lineRule="auto"/>
        <w:jc w:val="center"/>
        <w:rPr>
          <w:rFonts w:cs="Times New Roman"/>
          <w:szCs w:val="24"/>
        </w:rPr>
      </w:pPr>
    </w:p>
    <w:p w14:paraId="35226EE5" w14:textId="77777777" w:rsidR="00B4211D" w:rsidRPr="00CD1B1D" w:rsidRDefault="00B4211D" w:rsidP="00C8754E">
      <w:pPr>
        <w:pStyle w:val="Subtitle"/>
      </w:pPr>
      <w:r w:rsidRPr="00C8754E">
        <w:t>Proposal</w:t>
      </w:r>
      <w:r w:rsidRPr="00CD1B1D">
        <w:t xml:space="preserve"> Tugas Akhir</w:t>
      </w:r>
    </w:p>
    <w:p w14:paraId="05051366" w14:textId="77777777" w:rsidR="00B4211D" w:rsidRPr="00CD1B1D" w:rsidRDefault="00B4211D" w:rsidP="00DC6385">
      <w:pPr>
        <w:pStyle w:val="Subtitle"/>
      </w:pPr>
      <w:r w:rsidRPr="00CD1B1D">
        <w:t xml:space="preserve">Program Studi </w:t>
      </w:r>
      <w:r w:rsidR="00A60359">
        <w:t xml:space="preserve">S-1 </w:t>
      </w:r>
      <w:r w:rsidRPr="00CD1B1D">
        <w:t>Teknik Infomatika</w:t>
      </w:r>
    </w:p>
    <w:p w14:paraId="2EC5D91E" w14:textId="77777777" w:rsidR="00B4211D" w:rsidRPr="00CD1B1D" w:rsidRDefault="00B4211D" w:rsidP="00B4211D">
      <w:pPr>
        <w:autoSpaceDE w:val="0"/>
        <w:autoSpaceDN w:val="0"/>
        <w:adjustRightInd w:val="0"/>
        <w:spacing w:line="240" w:lineRule="auto"/>
        <w:jc w:val="center"/>
        <w:rPr>
          <w:rFonts w:cs="Times New Roman"/>
          <w:szCs w:val="24"/>
        </w:rPr>
      </w:pPr>
    </w:p>
    <w:p w14:paraId="77271C0D" w14:textId="77777777" w:rsidR="00B4211D" w:rsidRPr="00CD1B1D" w:rsidRDefault="00B4211D" w:rsidP="00B4211D">
      <w:pPr>
        <w:autoSpaceDE w:val="0"/>
        <w:autoSpaceDN w:val="0"/>
        <w:adjustRightInd w:val="0"/>
        <w:spacing w:line="240" w:lineRule="auto"/>
        <w:jc w:val="center"/>
        <w:rPr>
          <w:rFonts w:cs="Times New Roman"/>
          <w:szCs w:val="24"/>
        </w:rPr>
      </w:pPr>
    </w:p>
    <w:p w14:paraId="326C1BDB" w14:textId="77777777" w:rsidR="00B4211D" w:rsidRPr="00CD1B1D" w:rsidRDefault="00B4211D" w:rsidP="00B4211D">
      <w:pPr>
        <w:autoSpaceDE w:val="0"/>
        <w:autoSpaceDN w:val="0"/>
        <w:adjustRightInd w:val="0"/>
        <w:spacing w:line="240" w:lineRule="auto"/>
        <w:jc w:val="center"/>
        <w:rPr>
          <w:rFonts w:cs="Times New Roman"/>
          <w:szCs w:val="24"/>
        </w:rPr>
      </w:pPr>
      <w:r>
        <w:rPr>
          <w:rFonts w:cs="Times New Roman"/>
          <w:noProof/>
          <w:szCs w:val="24"/>
          <w:lang w:val="id-ID" w:eastAsia="id-ID"/>
        </w:rPr>
        <w:drawing>
          <wp:inline distT="0" distB="0" distL="0" distR="0" wp14:anchorId="64A8AACB" wp14:editId="35AD2D6D">
            <wp:extent cx="2277928" cy="2316714"/>
            <wp:effectExtent l="0" t="0" r="8255" b="7620"/>
            <wp:docPr id="1" name="Picture 1" descr="D:\ACDocuments\TI - Prodi\Panduan\Lambang_s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Documents\TI - Prodi\Panduan\Lambang_sija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144" cy="2326087"/>
                    </a:xfrm>
                    <a:prstGeom prst="rect">
                      <a:avLst/>
                    </a:prstGeom>
                    <a:noFill/>
                    <a:ln>
                      <a:noFill/>
                    </a:ln>
                  </pic:spPr>
                </pic:pic>
              </a:graphicData>
            </a:graphic>
          </wp:inline>
        </w:drawing>
      </w:r>
    </w:p>
    <w:p w14:paraId="78756138" w14:textId="77777777" w:rsidR="00B4211D" w:rsidRPr="00CD1B1D" w:rsidRDefault="00B4211D" w:rsidP="00B4211D">
      <w:pPr>
        <w:autoSpaceDE w:val="0"/>
        <w:autoSpaceDN w:val="0"/>
        <w:adjustRightInd w:val="0"/>
        <w:spacing w:line="240" w:lineRule="auto"/>
        <w:jc w:val="center"/>
        <w:rPr>
          <w:rFonts w:cs="Times New Roman"/>
          <w:szCs w:val="24"/>
        </w:rPr>
      </w:pPr>
    </w:p>
    <w:p w14:paraId="4A1F982E" w14:textId="77777777" w:rsidR="00B4211D" w:rsidRPr="00CD1B1D" w:rsidRDefault="00B4211D" w:rsidP="00B4211D">
      <w:pPr>
        <w:autoSpaceDE w:val="0"/>
        <w:autoSpaceDN w:val="0"/>
        <w:adjustRightInd w:val="0"/>
        <w:spacing w:line="240" w:lineRule="auto"/>
        <w:jc w:val="center"/>
        <w:rPr>
          <w:rFonts w:cs="Times New Roman"/>
          <w:szCs w:val="24"/>
        </w:rPr>
      </w:pPr>
    </w:p>
    <w:p w14:paraId="391DF9D9" w14:textId="77777777" w:rsidR="00B4211D" w:rsidRPr="00CD1B1D" w:rsidRDefault="00B4211D" w:rsidP="00B4211D">
      <w:pPr>
        <w:autoSpaceDE w:val="0"/>
        <w:autoSpaceDN w:val="0"/>
        <w:adjustRightInd w:val="0"/>
        <w:spacing w:line="240" w:lineRule="auto"/>
        <w:jc w:val="center"/>
        <w:rPr>
          <w:rFonts w:cs="Times New Roman"/>
          <w:szCs w:val="24"/>
        </w:rPr>
      </w:pPr>
    </w:p>
    <w:p w14:paraId="4E06CB34" w14:textId="77777777" w:rsidR="00B4211D" w:rsidRPr="00CD1B1D" w:rsidRDefault="00B4211D" w:rsidP="00DC6385">
      <w:pPr>
        <w:pStyle w:val="Subtitle"/>
      </w:pPr>
      <w:r w:rsidRPr="00CD1B1D">
        <w:t>diajukan oleh</w:t>
      </w:r>
    </w:p>
    <w:p w14:paraId="75AE6DC4" w14:textId="77777777" w:rsidR="00B4211D" w:rsidRPr="00CD1B1D" w:rsidRDefault="00DE24B9" w:rsidP="00DC6385">
      <w:pPr>
        <w:pStyle w:val="Subtitle"/>
      </w:pPr>
      <w:r>
        <w:t>Didit Setiawan</w:t>
      </w:r>
    </w:p>
    <w:p w14:paraId="3FB5FD47" w14:textId="77777777" w:rsidR="00B4211D" w:rsidRPr="00CD1B1D" w:rsidRDefault="00DE24B9" w:rsidP="00DC6385">
      <w:pPr>
        <w:pStyle w:val="Subtitle"/>
      </w:pPr>
      <w:r>
        <w:t>2011.01943.11.0271</w:t>
      </w:r>
    </w:p>
    <w:p w14:paraId="43C2570C" w14:textId="77777777" w:rsidR="00B4211D" w:rsidRPr="00CD1B1D" w:rsidRDefault="00B4211D" w:rsidP="00B4211D">
      <w:pPr>
        <w:autoSpaceDE w:val="0"/>
        <w:autoSpaceDN w:val="0"/>
        <w:adjustRightInd w:val="0"/>
        <w:spacing w:line="240" w:lineRule="auto"/>
        <w:jc w:val="center"/>
        <w:rPr>
          <w:rFonts w:cs="Times New Roman"/>
          <w:szCs w:val="24"/>
        </w:rPr>
      </w:pPr>
    </w:p>
    <w:p w14:paraId="1192416D" w14:textId="77777777" w:rsidR="00B4211D" w:rsidRDefault="00B4211D" w:rsidP="00B4211D">
      <w:pPr>
        <w:autoSpaceDE w:val="0"/>
        <w:autoSpaceDN w:val="0"/>
        <w:adjustRightInd w:val="0"/>
        <w:spacing w:line="240" w:lineRule="auto"/>
        <w:jc w:val="center"/>
        <w:rPr>
          <w:rFonts w:cs="Times New Roman"/>
          <w:szCs w:val="24"/>
        </w:rPr>
      </w:pPr>
    </w:p>
    <w:p w14:paraId="32E4B2D0" w14:textId="77777777" w:rsidR="00B4211D" w:rsidRDefault="00B4211D" w:rsidP="00B4211D">
      <w:pPr>
        <w:autoSpaceDE w:val="0"/>
        <w:autoSpaceDN w:val="0"/>
        <w:adjustRightInd w:val="0"/>
        <w:spacing w:line="240" w:lineRule="auto"/>
        <w:jc w:val="center"/>
        <w:rPr>
          <w:rFonts w:cs="Times New Roman"/>
          <w:szCs w:val="24"/>
        </w:rPr>
      </w:pPr>
    </w:p>
    <w:p w14:paraId="0AACA298" w14:textId="77777777" w:rsidR="00B4211D" w:rsidRPr="00CD1B1D" w:rsidRDefault="00B4211D" w:rsidP="00B4211D">
      <w:pPr>
        <w:autoSpaceDE w:val="0"/>
        <w:autoSpaceDN w:val="0"/>
        <w:adjustRightInd w:val="0"/>
        <w:spacing w:line="240" w:lineRule="auto"/>
        <w:jc w:val="center"/>
        <w:rPr>
          <w:rFonts w:cs="Times New Roman"/>
          <w:szCs w:val="24"/>
        </w:rPr>
      </w:pPr>
    </w:p>
    <w:p w14:paraId="1BE64A35" w14:textId="77777777" w:rsidR="00B4211D" w:rsidRPr="00CD1B1D" w:rsidRDefault="00B4211D" w:rsidP="00B4211D">
      <w:pPr>
        <w:autoSpaceDE w:val="0"/>
        <w:autoSpaceDN w:val="0"/>
        <w:adjustRightInd w:val="0"/>
        <w:spacing w:line="240" w:lineRule="auto"/>
        <w:jc w:val="center"/>
        <w:rPr>
          <w:rFonts w:cs="Times New Roman"/>
          <w:szCs w:val="24"/>
        </w:rPr>
      </w:pPr>
    </w:p>
    <w:p w14:paraId="6CB99470" w14:textId="77777777" w:rsidR="00B4211D" w:rsidRPr="00CD1B1D" w:rsidRDefault="00B4211D" w:rsidP="00B4211D">
      <w:pPr>
        <w:autoSpaceDE w:val="0"/>
        <w:autoSpaceDN w:val="0"/>
        <w:adjustRightInd w:val="0"/>
        <w:spacing w:line="240" w:lineRule="auto"/>
        <w:jc w:val="center"/>
        <w:rPr>
          <w:rFonts w:cs="Times New Roman"/>
          <w:szCs w:val="24"/>
        </w:rPr>
      </w:pPr>
    </w:p>
    <w:p w14:paraId="26808DF1" w14:textId="77777777" w:rsidR="00B4211D" w:rsidRPr="00CD1B1D" w:rsidRDefault="00B4211D" w:rsidP="00DC6385">
      <w:pPr>
        <w:pStyle w:val="Subtitle"/>
      </w:pPr>
      <w:r w:rsidRPr="00CD1B1D">
        <w:t>kepada</w:t>
      </w:r>
    </w:p>
    <w:p w14:paraId="2CD216C4" w14:textId="77777777" w:rsidR="00B4211D" w:rsidRPr="00CD1B1D" w:rsidRDefault="00B4211D" w:rsidP="00DC6385">
      <w:pPr>
        <w:pStyle w:val="Subtitle"/>
      </w:pPr>
      <w:r w:rsidRPr="00CD1B1D">
        <w:t xml:space="preserve">STMIK JENDERAL ACHMAD YANI </w:t>
      </w:r>
    </w:p>
    <w:p w14:paraId="12C02A3C" w14:textId="77777777" w:rsidR="00B4211D" w:rsidRPr="00CD1B1D" w:rsidRDefault="00B4211D" w:rsidP="00DC6385">
      <w:pPr>
        <w:pStyle w:val="Subtitle"/>
      </w:pPr>
      <w:r w:rsidRPr="00CD1B1D">
        <w:t>YOGYAKARTA</w:t>
      </w:r>
    </w:p>
    <w:p w14:paraId="7120E8C8" w14:textId="188B2037" w:rsidR="00B4211D" w:rsidRDefault="0075353B" w:rsidP="00DC6385">
      <w:pPr>
        <w:pStyle w:val="Subtitle"/>
      </w:pPr>
      <w:r>
        <w:t>Juli</w:t>
      </w:r>
      <w:bookmarkStart w:id="0" w:name="_GoBack"/>
      <w:bookmarkEnd w:id="0"/>
      <w:r w:rsidR="00DC6385">
        <w:t>, 2015</w:t>
      </w:r>
    </w:p>
    <w:p w14:paraId="168F2836" w14:textId="77777777" w:rsidR="00B4211D" w:rsidRPr="00F353D7" w:rsidRDefault="00B4211D" w:rsidP="00F353D7">
      <w:pPr>
        <w:pStyle w:val="Subtitle"/>
      </w:pPr>
      <w:r>
        <w:br w:type="page"/>
      </w:r>
      <w:r w:rsidRPr="00F353D7">
        <w:lastRenderedPageBreak/>
        <w:t>Proposal Tugas Akhir</w:t>
      </w:r>
    </w:p>
    <w:p w14:paraId="0D06544C" w14:textId="6EEEE716" w:rsidR="00B4211D" w:rsidRPr="00DE24B9" w:rsidRDefault="004A2421" w:rsidP="005C3FB3">
      <w:pPr>
        <w:pStyle w:val="Title"/>
        <w:rPr>
          <w:lang w:val="id-ID"/>
        </w:rPr>
      </w:pPr>
      <w:r>
        <w:rPr>
          <w:lang w:val="id-ID"/>
        </w:rPr>
        <w:t>PERANCANGAN</w:t>
      </w:r>
      <w:r w:rsidR="00DE24B9">
        <w:rPr>
          <w:lang w:val="id-ID"/>
        </w:rPr>
        <w:t xml:space="preserve"> </w:t>
      </w:r>
      <w:r w:rsidR="007C0EA4" w:rsidRPr="00AF463E">
        <w:rPr>
          <w:lang w:val="id-ID"/>
        </w:rPr>
        <w:t>WEB</w:t>
      </w:r>
      <w:r w:rsidR="00DE24B9">
        <w:rPr>
          <w:lang w:val="id-ID"/>
        </w:rPr>
        <w:t xml:space="preserve">SITE </w:t>
      </w:r>
      <w:r w:rsidR="00370F1E" w:rsidRPr="00370F1E">
        <w:rPr>
          <w:lang w:val="id-ID"/>
        </w:rPr>
        <w:t>E-COMMERCE</w:t>
      </w:r>
      <w:r w:rsidR="00DE24B9">
        <w:rPr>
          <w:lang w:val="id-ID"/>
        </w:rPr>
        <w:t xml:space="preserve"> CUSTOMER TO CUSTOMER DENGAN FRAMEWORK CODEIGNITER</w:t>
      </w:r>
    </w:p>
    <w:p w14:paraId="46DC8F52" w14:textId="77777777" w:rsidR="00B4211D" w:rsidRDefault="00B4211D" w:rsidP="00B4211D">
      <w:pPr>
        <w:autoSpaceDE w:val="0"/>
        <w:autoSpaceDN w:val="0"/>
        <w:adjustRightInd w:val="0"/>
        <w:jc w:val="center"/>
        <w:rPr>
          <w:rFonts w:ascii="TimesNewRoman,Bold" w:hAnsi="TimesNewRoman,Bold" w:cs="TimesNewRoman,Bold"/>
          <w:b/>
          <w:bCs/>
          <w:szCs w:val="24"/>
        </w:rPr>
      </w:pPr>
    </w:p>
    <w:p w14:paraId="167320F9" w14:textId="77777777" w:rsidR="00B4211D" w:rsidRDefault="00B4211D" w:rsidP="00B4211D">
      <w:pPr>
        <w:autoSpaceDE w:val="0"/>
        <w:autoSpaceDN w:val="0"/>
        <w:adjustRightInd w:val="0"/>
        <w:jc w:val="center"/>
        <w:rPr>
          <w:rFonts w:ascii="TimesNewRoman,Bold" w:hAnsi="TimesNewRoman,Bold" w:cs="TimesNewRoman,Bold"/>
          <w:b/>
          <w:bCs/>
          <w:szCs w:val="24"/>
        </w:rPr>
      </w:pPr>
    </w:p>
    <w:p w14:paraId="59C49E50" w14:textId="77777777" w:rsidR="00B4211D" w:rsidRPr="001851DC" w:rsidRDefault="00B4211D" w:rsidP="005C3FB3">
      <w:pPr>
        <w:pStyle w:val="Subtitle"/>
      </w:pPr>
      <w:r w:rsidRPr="001851DC">
        <w:t>diajukan oleh</w:t>
      </w:r>
    </w:p>
    <w:p w14:paraId="66FA4332" w14:textId="77777777" w:rsidR="00B4211D" w:rsidRPr="00CD1B1D" w:rsidRDefault="00DE24B9" w:rsidP="005C3FB3">
      <w:pPr>
        <w:pStyle w:val="Subtitle"/>
      </w:pPr>
      <w:r>
        <w:t>Didit Setiawan</w:t>
      </w:r>
    </w:p>
    <w:p w14:paraId="29F0B0BA" w14:textId="77777777" w:rsidR="00B4211D" w:rsidRPr="001851DC" w:rsidRDefault="00DE24B9" w:rsidP="005C3FB3">
      <w:pPr>
        <w:pStyle w:val="Subtitle"/>
      </w:pPr>
      <w:r>
        <w:t>2011.01943.11.0271</w:t>
      </w:r>
    </w:p>
    <w:p w14:paraId="11B8A810" w14:textId="77777777" w:rsidR="00B4211D" w:rsidRDefault="00B4211D" w:rsidP="005C3FB3">
      <w:pPr>
        <w:pStyle w:val="Subtitle"/>
        <w:rPr>
          <w:rFonts w:ascii="TimesNewRoman" w:hAnsi="TimesNewRoman" w:cs="TimesNewRoman"/>
        </w:rPr>
      </w:pPr>
    </w:p>
    <w:p w14:paraId="74143524" w14:textId="77777777" w:rsidR="005C3FB3" w:rsidRPr="005C3FB3" w:rsidRDefault="005C3FB3" w:rsidP="005C3FB3"/>
    <w:p w14:paraId="4647A349" w14:textId="77777777" w:rsidR="00B4211D" w:rsidRDefault="00B4211D" w:rsidP="005C3FB3">
      <w:pPr>
        <w:pStyle w:val="Subtitle"/>
        <w:rPr>
          <w:rFonts w:ascii="TimesNewRoman" w:hAnsi="TimesNewRoman" w:cs="TimesNewRoman"/>
        </w:rPr>
      </w:pPr>
    </w:p>
    <w:p w14:paraId="454FEF13" w14:textId="77777777" w:rsidR="00B4211D" w:rsidRPr="009E1E12" w:rsidRDefault="00B4211D" w:rsidP="005C3FB3">
      <w:pPr>
        <w:pStyle w:val="Subtitle"/>
      </w:pPr>
      <w:r w:rsidRPr="009E1E12">
        <w:t>telah disetujui oleh:</w:t>
      </w:r>
    </w:p>
    <w:p w14:paraId="269397A7" w14:textId="77777777" w:rsidR="00B4211D" w:rsidRDefault="00B4211D" w:rsidP="00B4211D">
      <w:pPr>
        <w:autoSpaceDE w:val="0"/>
        <w:autoSpaceDN w:val="0"/>
        <w:adjustRightInd w:val="0"/>
        <w:spacing w:line="240" w:lineRule="auto"/>
        <w:rPr>
          <w:rFonts w:cs="Times New Roman"/>
          <w:szCs w:val="24"/>
        </w:rPr>
      </w:pPr>
    </w:p>
    <w:p w14:paraId="072D9CCA" w14:textId="77777777" w:rsidR="00B4211D" w:rsidRPr="009E1E12" w:rsidRDefault="00B4211D" w:rsidP="00B4211D">
      <w:pPr>
        <w:autoSpaceDE w:val="0"/>
        <w:autoSpaceDN w:val="0"/>
        <w:adjustRightInd w:val="0"/>
        <w:spacing w:line="240" w:lineRule="auto"/>
        <w:rPr>
          <w:rFonts w:cs="Times New Roman"/>
          <w:szCs w:val="24"/>
        </w:rPr>
      </w:pPr>
    </w:p>
    <w:p w14:paraId="7BE4B0EB" w14:textId="77777777" w:rsidR="00B4211D" w:rsidRPr="009E1E12" w:rsidRDefault="00B4211D" w:rsidP="00B4211D">
      <w:pPr>
        <w:autoSpaceDE w:val="0"/>
        <w:autoSpaceDN w:val="0"/>
        <w:adjustRightInd w:val="0"/>
        <w:spacing w:line="240" w:lineRule="auto"/>
        <w:rPr>
          <w:rFonts w:cs="Times New Roman"/>
          <w:szCs w:val="24"/>
        </w:rPr>
      </w:pPr>
    </w:p>
    <w:p w14:paraId="0F6428C7" w14:textId="77777777" w:rsidR="00B4211D" w:rsidRPr="009E1E12" w:rsidRDefault="00B4211D" w:rsidP="00B4211D">
      <w:pPr>
        <w:autoSpaceDE w:val="0"/>
        <w:autoSpaceDN w:val="0"/>
        <w:adjustRightInd w:val="0"/>
        <w:spacing w:line="240" w:lineRule="auto"/>
        <w:rPr>
          <w:rFonts w:cs="Times New Roman"/>
          <w:szCs w:val="24"/>
        </w:rPr>
      </w:pPr>
      <w:r w:rsidRPr="009E1E12">
        <w:rPr>
          <w:rFonts w:cs="Times New Roman"/>
          <w:szCs w:val="24"/>
        </w:rPr>
        <w:t>Pembimbing</w:t>
      </w:r>
    </w:p>
    <w:p w14:paraId="107D0215" w14:textId="77777777" w:rsidR="00B4211D" w:rsidRPr="009E1E12" w:rsidRDefault="00B4211D" w:rsidP="00B4211D">
      <w:pPr>
        <w:autoSpaceDE w:val="0"/>
        <w:autoSpaceDN w:val="0"/>
        <w:adjustRightInd w:val="0"/>
        <w:spacing w:line="240" w:lineRule="auto"/>
        <w:rPr>
          <w:rFonts w:cs="Times New Roman"/>
          <w:szCs w:val="24"/>
        </w:rPr>
      </w:pPr>
    </w:p>
    <w:p w14:paraId="26C5A46A" w14:textId="77777777" w:rsidR="00B4211D" w:rsidRDefault="00B4211D" w:rsidP="00B4211D">
      <w:pPr>
        <w:autoSpaceDE w:val="0"/>
        <w:autoSpaceDN w:val="0"/>
        <w:adjustRightInd w:val="0"/>
        <w:spacing w:line="240" w:lineRule="auto"/>
        <w:rPr>
          <w:rFonts w:cs="Times New Roman"/>
          <w:szCs w:val="24"/>
        </w:rPr>
      </w:pPr>
    </w:p>
    <w:p w14:paraId="0741469C" w14:textId="77777777" w:rsidR="00B4211D" w:rsidRDefault="00B4211D" w:rsidP="00B4211D">
      <w:pPr>
        <w:autoSpaceDE w:val="0"/>
        <w:autoSpaceDN w:val="0"/>
        <w:adjustRightInd w:val="0"/>
        <w:spacing w:line="240" w:lineRule="auto"/>
        <w:rPr>
          <w:rFonts w:cs="Times New Roman"/>
          <w:szCs w:val="24"/>
        </w:rPr>
      </w:pPr>
    </w:p>
    <w:p w14:paraId="6E3E88D0" w14:textId="77777777" w:rsidR="00B4211D" w:rsidRPr="009E1E12" w:rsidRDefault="00B4211D" w:rsidP="00B4211D">
      <w:pPr>
        <w:autoSpaceDE w:val="0"/>
        <w:autoSpaceDN w:val="0"/>
        <w:adjustRightInd w:val="0"/>
        <w:spacing w:line="240" w:lineRule="auto"/>
        <w:rPr>
          <w:rFonts w:cs="Times New Roman"/>
          <w:szCs w:val="24"/>
        </w:rPr>
      </w:pPr>
    </w:p>
    <w:p w14:paraId="701391F7" w14:textId="77777777" w:rsidR="00B4211D" w:rsidRPr="009E1E12" w:rsidRDefault="00B4211D" w:rsidP="00B4211D">
      <w:pPr>
        <w:tabs>
          <w:tab w:val="left" w:pos="6379"/>
        </w:tabs>
        <w:autoSpaceDE w:val="0"/>
        <w:autoSpaceDN w:val="0"/>
        <w:adjustRightInd w:val="0"/>
        <w:spacing w:line="240" w:lineRule="auto"/>
        <w:rPr>
          <w:rFonts w:cs="Times New Roman"/>
          <w:szCs w:val="24"/>
        </w:rPr>
      </w:pPr>
    </w:p>
    <w:p w14:paraId="39D39B0E" w14:textId="77777777" w:rsidR="00B4211D" w:rsidRDefault="001E0C6E" w:rsidP="00B4211D">
      <w:pPr>
        <w:tabs>
          <w:tab w:val="left" w:pos="5490"/>
          <w:tab w:val="left" w:pos="5760"/>
        </w:tabs>
        <w:autoSpaceDE w:val="0"/>
        <w:autoSpaceDN w:val="0"/>
        <w:adjustRightInd w:val="0"/>
        <w:spacing w:line="240" w:lineRule="auto"/>
        <w:rPr>
          <w:rFonts w:cs="Times New Roman"/>
          <w:szCs w:val="24"/>
        </w:rPr>
      </w:pPr>
      <w:r>
        <w:rPr>
          <w:rFonts w:cs="Times New Roman"/>
          <w:b/>
          <w:bCs/>
          <w:szCs w:val="24"/>
          <w:u w:val="single"/>
        </w:rPr>
        <w:t>Toha Ardi Nugraha, ST.</w:t>
      </w:r>
      <w:r>
        <w:rPr>
          <w:rFonts w:cs="Times New Roman"/>
          <w:b/>
          <w:bCs/>
          <w:szCs w:val="24"/>
          <w:u w:val="single"/>
          <w:lang w:val="id-ID"/>
        </w:rPr>
        <w:t>, M.Eng.</w:t>
      </w:r>
      <w:r w:rsidR="00B4211D" w:rsidRPr="009E1E12">
        <w:rPr>
          <w:rFonts w:cs="Times New Roman"/>
          <w:b/>
          <w:bCs/>
          <w:szCs w:val="24"/>
        </w:rPr>
        <w:t xml:space="preserve"> </w:t>
      </w:r>
      <w:r w:rsidR="00B4211D">
        <w:rPr>
          <w:rFonts w:cs="Times New Roman"/>
          <w:b/>
          <w:bCs/>
          <w:szCs w:val="24"/>
        </w:rPr>
        <w:tab/>
      </w:r>
      <w:r w:rsidR="00B4211D" w:rsidRPr="009E1E12">
        <w:rPr>
          <w:rFonts w:cs="Times New Roman"/>
          <w:szCs w:val="24"/>
        </w:rPr>
        <w:t>tanggal …………………….</w:t>
      </w:r>
    </w:p>
    <w:p w14:paraId="05F03857" w14:textId="77777777" w:rsidR="00B4211D" w:rsidRPr="009E1E12" w:rsidRDefault="00B4211D" w:rsidP="00B4211D">
      <w:pPr>
        <w:tabs>
          <w:tab w:val="left" w:pos="6379"/>
        </w:tabs>
        <w:autoSpaceDE w:val="0"/>
        <w:autoSpaceDN w:val="0"/>
        <w:adjustRightInd w:val="0"/>
        <w:spacing w:line="240" w:lineRule="auto"/>
        <w:rPr>
          <w:rFonts w:cs="Times New Roman"/>
          <w:szCs w:val="24"/>
        </w:rPr>
      </w:pPr>
      <w:r>
        <w:rPr>
          <w:rFonts w:cs="Times New Roman"/>
          <w:szCs w:val="24"/>
        </w:rPr>
        <w:t>NPP/NIP: ………………………</w:t>
      </w:r>
    </w:p>
    <w:p w14:paraId="6BAE0352" w14:textId="77777777" w:rsidR="00B4211D" w:rsidRPr="009E1E12" w:rsidRDefault="00B4211D" w:rsidP="00B4211D">
      <w:pPr>
        <w:tabs>
          <w:tab w:val="left" w:pos="6379"/>
        </w:tabs>
        <w:autoSpaceDE w:val="0"/>
        <w:autoSpaceDN w:val="0"/>
        <w:adjustRightInd w:val="0"/>
        <w:spacing w:line="240" w:lineRule="auto"/>
        <w:rPr>
          <w:rFonts w:cs="Times New Roman"/>
          <w:szCs w:val="24"/>
        </w:rPr>
      </w:pPr>
    </w:p>
    <w:p w14:paraId="0DC256F4" w14:textId="77777777" w:rsidR="00B4211D" w:rsidRDefault="00B4211D" w:rsidP="00B4211D">
      <w:pPr>
        <w:tabs>
          <w:tab w:val="left" w:pos="6379"/>
        </w:tabs>
        <w:autoSpaceDE w:val="0"/>
        <w:autoSpaceDN w:val="0"/>
        <w:adjustRightInd w:val="0"/>
        <w:spacing w:line="240" w:lineRule="auto"/>
        <w:rPr>
          <w:rFonts w:cs="Times New Roman"/>
          <w:szCs w:val="24"/>
        </w:rPr>
      </w:pPr>
    </w:p>
    <w:p w14:paraId="738E9359" w14:textId="77777777" w:rsidR="00B4211D" w:rsidRDefault="00B4211D" w:rsidP="00B4211D">
      <w:pPr>
        <w:tabs>
          <w:tab w:val="left" w:pos="6379"/>
        </w:tabs>
        <w:autoSpaceDE w:val="0"/>
        <w:autoSpaceDN w:val="0"/>
        <w:adjustRightInd w:val="0"/>
        <w:spacing w:line="240" w:lineRule="auto"/>
        <w:rPr>
          <w:rFonts w:cs="Times New Roman"/>
          <w:szCs w:val="24"/>
        </w:rPr>
      </w:pPr>
    </w:p>
    <w:p w14:paraId="3FB7ACD3" w14:textId="77777777" w:rsidR="00B4211D" w:rsidRPr="009E1E12" w:rsidRDefault="00B4211D" w:rsidP="00B4211D">
      <w:pPr>
        <w:tabs>
          <w:tab w:val="left" w:pos="6379"/>
        </w:tabs>
        <w:autoSpaceDE w:val="0"/>
        <w:autoSpaceDN w:val="0"/>
        <w:adjustRightInd w:val="0"/>
        <w:spacing w:line="240" w:lineRule="auto"/>
        <w:rPr>
          <w:rFonts w:cs="Times New Roman"/>
          <w:szCs w:val="24"/>
        </w:rPr>
      </w:pPr>
    </w:p>
    <w:p w14:paraId="046DFF49" w14:textId="77777777" w:rsidR="00B4211D" w:rsidRPr="009E1E12" w:rsidRDefault="00B4211D" w:rsidP="00B4211D">
      <w:pPr>
        <w:tabs>
          <w:tab w:val="left" w:pos="6379"/>
        </w:tabs>
        <w:autoSpaceDE w:val="0"/>
        <w:autoSpaceDN w:val="0"/>
        <w:adjustRightInd w:val="0"/>
        <w:spacing w:line="240" w:lineRule="auto"/>
        <w:rPr>
          <w:rFonts w:cs="Times New Roman"/>
          <w:szCs w:val="24"/>
        </w:rPr>
      </w:pPr>
    </w:p>
    <w:p w14:paraId="0AE744D3" w14:textId="77777777" w:rsidR="00B4211D" w:rsidRPr="009E1E12" w:rsidRDefault="00B4211D" w:rsidP="00B4211D">
      <w:pPr>
        <w:tabs>
          <w:tab w:val="left" w:pos="6379"/>
        </w:tabs>
        <w:autoSpaceDE w:val="0"/>
        <w:autoSpaceDN w:val="0"/>
        <w:adjustRightInd w:val="0"/>
        <w:spacing w:line="240" w:lineRule="auto"/>
        <w:rPr>
          <w:rFonts w:cs="Times New Roman"/>
          <w:szCs w:val="24"/>
        </w:rPr>
      </w:pPr>
      <w:r w:rsidRPr="009E1E12">
        <w:rPr>
          <w:rFonts w:cs="Times New Roman"/>
          <w:szCs w:val="24"/>
        </w:rPr>
        <w:t>Kaprodi Teknik Informatika</w:t>
      </w:r>
    </w:p>
    <w:p w14:paraId="65481A0F" w14:textId="77777777" w:rsidR="00B4211D" w:rsidRDefault="00B4211D" w:rsidP="00B4211D">
      <w:pPr>
        <w:tabs>
          <w:tab w:val="left" w:pos="6379"/>
        </w:tabs>
        <w:autoSpaceDE w:val="0"/>
        <w:autoSpaceDN w:val="0"/>
        <w:adjustRightInd w:val="0"/>
        <w:spacing w:line="240" w:lineRule="auto"/>
        <w:rPr>
          <w:rFonts w:cs="Times New Roman"/>
          <w:szCs w:val="24"/>
        </w:rPr>
      </w:pPr>
    </w:p>
    <w:p w14:paraId="1A1C8F43" w14:textId="77777777" w:rsidR="00B4211D" w:rsidRDefault="00B4211D" w:rsidP="00B4211D">
      <w:pPr>
        <w:tabs>
          <w:tab w:val="left" w:pos="6379"/>
        </w:tabs>
        <w:autoSpaceDE w:val="0"/>
        <w:autoSpaceDN w:val="0"/>
        <w:adjustRightInd w:val="0"/>
        <w:spacing w:line="240" w:lineRule="auto"/>
        <w:rPr>
          <w:rFonts w:cs="Times New Roman"/>
          <w:szCs w:val="24"/>
        </w:rPr>
      </w:pPr>
    </w:p>
    <w:p w14:paraId="54B0C0B3" w14:textId="77777777" w:rsidR="00B4211D" w:rsidRPr="009E1E12" w:rsidRDefault="00B4211D" w:rsidP="00B4211D">
      <w:pPr>
        <w:tabs>
          <w:tab w:val="left" w:pos="6379"/>
        </w:tabs>
        <w:autoSpaceDE w:val="0"/>
        <w:autoSpaceDN w:val="0"/>
        <w:adjustRightInd w:val="0"/>
        <w:spacing w:line="240" w:lineRule="auto"/>
        <w:rPr>
          <w:rFonts w:cs="Times New Roman"/>
          <w:szCs w:val="24"/>
        </w:rPr>
      </w:pPr>
    </w:p>
    <w:p w14:paraId="1BDD782F" w14:textId="77777777" w:rsidR="00B4211D" w:rsidRPr="009E1E12" w:rsidRDefault="00B4211D" w:rsidP="00B4211D">
      <w:pPr>
        <w:tabs>
          <w:tab w:val="left" w:pos="6379"/>
        </w:tabs>
        <w:autoSpaceDE w:val="0"/>
        <w:autoSpaceDN w:val="0"/>
        <w:adjustRightInd w:val="0"/>
        <w:spacing w:line="240" w:lineRule="auto"/>
        <w:rPr>
          <w:rFonts w:cs="Times New Roman"/>
          <w:szCs w:val="24"/>
        </w:rPr>
      </w:pPr>
    </w:p>
    <w:p w14:paraId="1A585ECB" w14:textId="77777777" w:rsidR="00B4211D" w:rsidRPr="009E1E12" w:rsidRDefault="00B4211D" w:rsidP="00B4211D">
      <w:pPr>
        <w:tabs>
          <w:tab w:val="left" w:pos="5490"/>
        </w:tabs>
        <w:spacing w:line="240" w:lineRule="auto"/>
        <w:rPr>
          <w:rFonts w:cs="Times New Roman"/>
          <w:b/>
          <w:bCs/>
          <w:szCs w:val="24"/>
        </w:rPr>
      </w:pPr>
      <w:r w:rsidRPr="009E1E12">
        <w:rPr>
          <w:rFonts w:cs="Times New Roman"/>
          <w:b/>
          <w:bCs/>
          <w:szCs w:val="24"/>
          <w:u w:val="single"/>
        </w:rPr>
        <w:t>Ari Cahyono, S.Si., M.T.</w:t>
      </w:r>
      <w:r w:rsidRPr="009E1E12">
        <w:rPr>
          <w:rFonts w:cs="Times New Roman"/>
          <w:b/>
          <w:bCs/>
          <w:szCs w:val="24"/>
        </w:rPr>
        <w:t xml:space="preserve"> </w:t>
      </w:r>
      <w:r w:rsidRPr="009E1E12">
        <w:rPr>
          <w:rFonts w:cs="Times New Roman"/>
          <w:b/>
          <w:bCs/>
          <w:szCs w:val="24"/>
        </w:rPr>
        <w:tab/>
      </w:r>
      <w:r w:rsidRPr="009E1E12">
        <w:rPr>
          <w:rFonts w:cs="Times New Roman"/>
          <w:szCs w:val="24"/>
        </w:rPr>
        <w:t>tanggal …………………….</w:t>
      </w:r>
    </w:p>
    <w:p w14:paraId="4B3962AB" w14:textId="77777777" w:rsidR="00B4211D" w:rsidRPr="009E1E12" w:rsidRDefault="00B4211D" w:rsidP="00B4211D">
      <w:pPr>
        <w:rPr>
          <w:rFonts w:cs="Times New Roman"/>
          <w:bCs/>
          <w:szCs w:val="24"/>
        </w:rPr>
      </w:pPr>
      <w:r w:rsidRPr="009E1E12">
        <w:rPr>
          <w:rFonts w:cs="Times New Roman"/>
          <w:bCs/>
          <w:szCs w:val="24"/>
        </w:rPr>
        <w:t>NPP: 1997.090170.13.08</w:t>
      </w:r>
    </w:p>
    <w:p w14:paraId="738B1A8D" w14:textId="77777777" w:rsidR="00513E06" w:rsidRDefault="00513E06" w:rsidP="00B4211D">
      <w:pPr>
        <w:pStyle w:val="Heading1"/>
        <w:sectPr w:rsidR="00513E06" w:rsidSect="00046526">
          <w:headerReference w:type="default" r:id="rId10"/>
          <w:footerReference w:type="default" r:id="rId11"/>
          <w:headerReference w:type="first" r:id="rId12"/>
          <w:footerReference w:type="first" r:id="rId13"/>
          <w:pgSz w:w="12240" w:h="15840" w:code="1"/>
          <w:pgMar w:top="2275" w:right="1699" w:bottom="1699" w:left="2275" w:header="720" w:footer="720" w:gutter="0"/>
          <w:pgNumType w:fmt="lowerRoman"/>
          <w:cols w:space="720"/>
          <w:titlePg/>
          <w:docGrid w:linePitch="326"/>
        </w:sectPr>
      </w:pPr>
    </w:p>
    <w:p w14:paraId="3A868AA9" w14:textId="77777777" w:rsidR="00951973" w:rsidRDefault="00B4211D" w:rsidP="00FF1801">
      <w:pPr>
        <w:pStyle w:val="Heading1"/>
      </w:pPr>
      <w:r>
        <w:lastRenderedPageBreak/>
        <w:t>Latar Belakang</w:t>
      </w:r>
    </w:p>
    <w:p w14:paraId="56823D8D" w14:textId="0448CE00" w:rsidR="001E0C6E" w:rsidRDefault="001E0C6E" w:rsidP="001E0C6E">
      <w:pPr>
        <w:autoSpaceDE w:val="0"/>
        <w:autoSpaceDN w:val="0"/>
        <w:adjustRightInd w:val="0"/>
        <w:ind w:firstLine="432"/>
        <w:rPr>
          <w:rFonts w:cs="Times New Roman"/>
          <w:szCs w:val="24"/>
          <w:lang w:val="id-ID"/>
        </w:rPr>
      </w:pPr>
      <w:r w:rsidRPr="001E0C6E">
        <w:rPr>
          <w:rFonts w:cs="Times New Roman"/>
          <w:szCs w:val="24"/>
          <w:lang w:val="id-ID"/>
        </w:rPr>
        <w:t>Perkembangan teknologi informasi memang telah menjadi kebutuhan di</w:t>
      </w:r>
      <w:r w:rsidR="00767399">
        <w:rPr>
          <w:rFonts w:cs="Times New Roman"/>
          <w:szCs w:val="24"/>
          <w:lang w:val="id-ID"/>
        </w:rPr>
        <w:t xml:space="preserve"> </w:t>
      </w:r>
      <w:r w:rsidRPr="001E0C6E">
        <w:rPr>
          <w:rFonts w:cs="Times New Roman"/>
          <w:szCs w:val="24"/>
          <w:lang w:val="id-ID"/>
        </w:rPr>
        <w:t>hampir</w:t>
      </w:r>
      <w:r>
        <w:rPr>
          <w:rFonts w:cs="Times New Roman"/>
          <w:szCs w:val="24"/>
          <w:lang w:val="id-ID"/>
        </w:rPr>
        <w:t xml:space="preserve"> </w:t>
      </w:r>
      <w:r w:rsidRPr="001E0C6E">
        <w:rPr>
          <w:rFonts w:cs="Times New Roman"/>
          <w:szCs w:val="24"/>
          <w:lang w:val="id-ID"/>
        </w:rPr>
        <w:t xml:space="preserve">semua bidang kehidupan, hal ini ditandai </w:t>
      </w:r>
      <w:r>
        <w:rPr>
          <w:rFonts w:cs="Times New Roman"/>
          <w:szCs w:val="24"/>
          <w:lang w:val="id-ID"/>
        </w:rPr>
        <w:t xml:space="preserve">dengan berkembangnya penggunaan </w:t>
      </w:r>
      <w:r w:rsidRPr="001E0C6E">
        <w:rPr>
          <w:rFonts w:cs="Times New Roman"/>
          <w:szCs w:val="24"/>
          <w:lang w:val="id-ID"/>
        </w:rPr>
        <w:t>komputer hampir diberbagai bidang seperti pen</w:t>
      </w:r>
      <w:r>
        <w:rPr>
          <w:rFonts w:cs="Times New Roman"/>
          <w:szCs w:val="24"/>
          <w:lang w:val="id-ID"/>
        </w:rPr>
        <w:t xml:space="preserve">didikan, hiburan, pemerintahan, </w:t>
      </w:r>
      <w:r w:rsidRPr="001E0C6E">
        <w:rPr>
          <w:rFonts w:cs="Times New Roman"/>
          <w:szCs w:val="24"/>
          <w:lang w:val="id-ID"/>
        </w:rPr>
        <w:t>layanan masyarakat, dan terlebih lagi di bida</w:t>
      </w:r>
      <w:r>
        <w:rPr>
          <w:rFonts w:cs="Times New Roman"/>
          <w:szCs w:val="24"/>
          <w:lang w:val="id-ID"/>
        </w:rPr>
        <w:t xml:space="preserve">ng perniagaan. Perkembangan ini </w:t>
      </w:r>
      <w:r w:rsidRPr="001E0C6E">
        <w:rPr>
          <w:rFonts w:cs="Times New Roman"/>
          <w:szCs w:val="24"/>
          <w:lang w:val="id-ID"/>
        </w:rPr>
        <w:t>didukung oleh perubahan hardware dan softwar</w:t>
      </w:r>
      <w:r>
        <w:rPr>
          <w:rFonts w:cs="Times New Roman"/>
          <w:szCs w:val="24"/>
          <w:lang w:val="id-ID"/>
        </w:rPr>
        <w:t xml:space="preserve">e komputer yang terus meningkat </w:t>
      </w:r>
      <w:r w:rsidRPr="001E0C6E">
        <w:rPr>
          <w:rFonts w:cs="Times New Roman"/>
          <w:szCs w:val="24"/>
          <w:lang w:val="id-ID"/>
        </w:rPr>
        <w:t xml:space="preserve">demi memudahkan manusia dalam mengakses </w:t>
      </w:r>
      <w:r>
        <w:rPr>
          <w:rFonts w:cs="Times New Roman"/>
          <w:szCs w:val="24"/>
          <w:lang w:val="id-ID"/>
        </w:rPr>
        <w:t xml:space="preserve">dan memproses informasi lebih </w:t>
      </w:r>
      <w:r w:rsidRPr="001E0C6E">
        <w:rPr>
          <w:rFonts w:cs="Times New Roman"/>
          <w:szCs w:val="24"/>
          <w:lang w:val="id-ID"/>
        </w:rPr>
        <w:t>cepat, akurat, dan efisien.</w:t>
      </w:r>
    </w:p>
    <w:p w14:paraId="278202DC" w14:textId="58293B3A" w:rsidR="003F1492" w:rsidRPr="003F1492" w:rsidRDefault="00EE54C2" w:rsidP="003F1492">
      <w:pPr>
        <w:autoSpaceDE w:val="0"/>
        <w:autoSpaceDN w:val="0"/>
        <w:adjustRightInd w:val="0"/>
        <w:ind w:firstLine="432"/>
      </w:pPr>
      <w:r>
        <w:t xml:space="preserve">Berdasarkan penelitian yang dilakukan oleh </w:t>
      </w:r>
      <w:sdt>
        <w:sdtPr>
          <w:id w:val="-1218978914"/>
          <w:citation/>
        </w:sdtPr>
        <w:sdtEndPr/>
        <w:sdtContent>
          <w:r w:rsidR="004A2421">
            <w:fldChar w:fldCharType="begin"/>
          </w:r>
          <w:r w:rsidR="004A2421">
            <w:rPr>
              <w:lang w:val="id-ID"/>
            </w:rPr>
            <w:instrText xml:space="preserve"> CITATION Dia11 \l 1057 </w:instrText>
          </w:r>
          <w:r w:rsidR="004A2421">
            <w:fldChar w:fldCharType="separate"/>
          </w:r>
          <w:r w:rsidR="004A2421" w:rsidRPr="004A2421">
            <w:rPr>
              <w:noProof/>
              <w:lang w:val="id-ID"/>
            </w:rPr>
            <w:t>(Pratiwi, 2011)</w:t>
          </w:r>
          <w:r w:rsidR="004A2421">
            <w:fldChar w:fldCharType="end"/>
          </w:r>
        </w:sdtContent>
      </w:sdt>
      <w:r w:rsidR="004A2421">
        <w:t xml:space="preserve"> </w:t>
      </w:r>
      <w:r>
        <w:t xml:space="preserve">, mendapakan gambaran </w:t>
      </w:r>
      <w:r w:rsidRPr="00DB4B36">
        <w:rPr>
          <w:i/>
        </w:rPr>
        <w:t>representative</w:t>
      </w:r>
      <w:r>
        <w:t xml:space="preserve"> mengenai persepsi masyarakat terhadap pemanfaatan </w:t>
      </w:r>
      <w:r w:rsidR="00370F1E" w:rsidRPr="00370F1E">
        <w:rPr>
          <w:i/>
        </w:rPr>
        <w:t>e-commerce</w:t>
      </w:r>
      <w:r>
        <w:t>. Hasil penelitian menunjukan bahwa 37,11% responden pernah melaku</w:t>
      </w:r>
      <w:r w:rsidR="003504F5">
        <w:t xml:space="preserve">kan pembelian tiket secara </w:t>
      </w:r>
      <w:r w:rsidR="00370F1E" w:rsidRPr="00370F1E">
        <w:rPr>
          <w:i/>
          <w:lang w:val="id-ID"/>
        </w:rPr>
        <w:t>online</w:t>
      </w:r>
      <w:r w:rsidR="003504F5">
        <w:rPr>
          <w:i/>
          <w:lang w:val="id-ID"/>
        </w:rPr>
        <w:t>,</w:t>
      </w:r>
      <w:r>
        <w:t xml:space="preserve"> 19,59% responden pernah melakukan pembelian barang elektronik melalui </w:t>
      </w:r>
      <w:r w:rsidR="003504F5">
        <w:rPr>
          <w:i/>
        </w:rPr>
        <w:t>internet</w:t>
      </w:r>
      <w:r>
        <w:rPr>
          <w:i/>
        </w:rPr>
        <w:t xml:space="preserve"> </w:t>
      </w:r>
      <w:r>
        <w:t xml:space="preserve">44,33% responden pernah melakukan pembelian barang dan </w:t>
      </w:r>
      <w:r w:rsidRPr="00B04787">
        <w:rPr>
          <w:i/>
        </w:rPr>
        <w:t>fashion</w:t>
      </w:r>
      <w:r>
        <w:rPr>
          <w:i/>
        </w:rPr>
        <w:t xml:space="preserve"> </w:t>
      </w:r>
      <w:r>
        <w:t xml:space="preserve">melalui </w:t>
      </w:r>
      <w:r w:rsidRPr="00B04787">
        <w:rPr>
          <w:i/>
        </w:rPr>
        <w:t>internet</w:t>
      </w:r>
      <w:r>
        <w:rPr>
          <w:i/>
        </w:rPr>
        <w:t xml:space="preserve">, </w:t>
      </w:r>
      <w:r>
        <w:t xml:space="preserve">dalam kesimpulan penelitian masyarakat memandang </w:t>
      </w:r>
      <w:r w:rsidR="00370F1E" w:rsidRPr="00370F1E">
        <w:rPr>
          <w:i/>
        </w:rPr>
        <w:t>e-commerce</w:t>
      </w:r>
      <w:r>
        <w:rPr>
          <w:i/>
        </w:rPr>
        <w:t xml:space="preserve"> </w:t>
      </w:r>
      <w:r>
        <w:t xml:space="preserve">sebagai salah satu cara untuk melakukan transaksi dengan mengunakan </w:t>
      </w:r>
      <w:r w:rsidRPr="00DB4B36">
        <w:rPr>
          <w:i/>
        </w:rPr>
        <w:t>internet</w:t>
      </w:r>
      <w:r w:rsidR="003F1492">
        <w:rPr>
          <w:lang w:val="id-ID"/>
        </w:rPr>
        <w:t xml:space="preserve">. Selain fakta tersebut, </w:t>
      </w:r>
      <w:r w:rsidR="003F1492">
        <w:rPr>
          <w:szCs w:val="24"/>
        </w:rPr>
        <w:t>b</w:t>
      </w:r>
      <w:r w:rsidR="003F1492" w:rsidRPr="003F1492">
        <w:rPr>
          <w:szCs w:val="24"/>
        </w:rPr>
        <w:t xml:space="preserve">erdasarkan penelitian yang dilakukan oleh </w:t>
      </w:r>
      <w:r w:rsidR="00AF463E">
        <w:rPr>
          <w:szCs w:val="24"/>
          <w:lang w:val="id-ID"/>
        </w:rPr>
        <w:t>(</w:t>
      </w:r>
      <w:r w:rsidR="00AF463E">
        <w:rPr>
          <w:szCs w:val="24"/>
        </w:rPr>
        <w:t>Almilia dan Robani,</w:t>
      </w:r>
      <w:r w:rsidR="003F1492" w:rsidRPr="00AF463E">
        <w:rPr>
          <w:szCs w:val="24"/>
        </w:rPr>
        <w:t>2007)</w:t>
      </w:r>
      <w:r w:rsidR="003F1492" w:rsidRPr="003F1492">
        <w:rPr>
          <w:szCs w:val="24"/>
        </w:rPr>
        <w:t xml:space="preserve"> tentang penerapan </w:t>
      </w:r>
      <w:r w:rsidR="00370F1E" w:rsidRPr="00370F1E">
        <w:rPr>
          <w:i/>
          <w:szCs w:val="24"/>
        </w:rPr>
        <w:t>e-commerce</w:t>
      </w:r>
      <w:r w:rsidR="003F1492" w:rsidRPr="003F1492">
        <w:rPr>
          <w:szCs w:val="24"/>
        </w:rPr>
        <w:t xml:space="preserve"> dalam upaya meningkatkan persaingan bisnis perusahaan, diperoleh kesimpulan bahwa faktor yang melandasi perusahaan terdorong menggunakan </w:t>
      </w:r>
      <w:r w:rsidR="00370F1E" w:rsidRPr="00370F1E">
        <w:rPr>
          <w:i/>
          <w:szCs w:val="24"/>
        </w:rPr>
        <w:t>e-commerce</w:t>
      </w:r>
      <w:r w:rsidR="003F1492" w:rsidRPr="003F1492">
        <w:rPr>
          <w:i/>
          <w:szCs w:val="24"/>
        </w:rPr>
        <w:t xml:space="preserve"> </w:t>
      </w:r>
      <w:r w:rsidR="00DB4B36">
        <w:rPr>
          <w:szCs w:val="24"/>
        </w:rPr>
        <w:t xml:space="preserve">yaitu: Mengakses pasar global </w:t>
      </w:r>
      <w:r w:rsidR="003F1492" w:rsidRPr="003F1492">
        <w:rPr>
          <w:szCs w:val="24"/>
        </w:rPr>
        <w:t>sebesar 63%, Mendekatkan dengan pelanggan sebesar 56%, Membantu komunikasi lebih cep</w:t>
      </w:r>
      <w:r w:rsidR="003F1492">
        <w:rPr>
          <w:szCs w:val="24"/>
        </w:rPr>
        <w:t xml:space="preserve">at ke pelanggan sebesar 56%. Faktor yang </w:t>
      </w:r>
      <w:r w:rsidR="003F1492" w:rsidRPr="003F1492">
        <w:rPr>
          <w:szCs w:val="24"/>
        </w:rPr>
        <w:t xml:space="preserve">menjadi manfaat terbesar perusahaan setelah menerapkan </w:t>
      </w:r>
      <w:r w:rsidR="00370F1E" w:rsidRPr="00370F1E">
        <w:rPr>
          <w:i/>
          <w:szCs w:val="24"/>
        </w:rPr>
        <w:t>e-commerce</w:t>
      </w:r>
      <w:r w:rsidR="003F1492" w:rsidRPr="003F1492">
        <w:rPr>
          <w:szCs w:val="24"/>
        </w:rPr>
        <w:t xml:space="preserve"> yaitu kepuasan konsumen sebesar 74% dan keunggulan bersaing sebesar 81%. Melihat dari hasil penelitian tersebut peluang </w:t>
      </w:r>
      <w:r w:rsidR="00370F1E" w:rsidRPr="00370F1E">
        <w:rPr>
          <w:i/>
          <w:szCs w:val="24"/>
        </w:rPr>
        <w:t>e-commerce</w:t>
      </w:r>
      <w:r w:rsidR="003F1492" w:rsidRPr="003F1492">
        <w:rPr>
          <w:szCs w:val="24"/>
        </w:rPr>
        <w:t xml:space="preserve"> untuk terus b</w:t>
      </w:r>
      <w:r w:rsidR="003F1492">
        <w:rPr>
          <w:szCs w:val="24"/>
        </w:rPr>
        <w:t>erkembang masih sangat terbuka.</w:t>
      </w:r>
    </w:p>
    <w:p w14:paraId="177E70CA" w14:textId="2A27BBCC" w:rsidR="001E0C6E" w:rsidRDefault="00C81FBF" w:rsidP="001E0C6E">
      <w:pPr>
        <w:autoSpaceDE w:val="0"/>
        <w:autoSpaceDN w:val="0"/>
        <w:adjustRightInd w:val="0"/>
        <w:ind w:firstLine="432"/>
        <w:rPr>
          <w:rFonts w:cs="Times New Roman"/>
          <w:szCs w:val="24"/>
          <w:lang w:val="id-ID"/>
        </w:rPr>
      </w:pPr>
      <w:r>
        <w:rPr>
          <w:rFonts w:cs="Times New Roman"/>
          <w:szCs w:val="24"/>
          <w:lang w:val="id-ID"/>
        </w:rPr>
        <w:t xml:space="preserve">Sekarang ini, aktifitas jual beli secara </w:t>
      </w:r>
      <w:r w:rsidR="00370F1E" w:rsidRPr="00370F1E">
        <w:rPr>
          <w:rFonts w:cs="Times New Roman"/>
          <w:i/>
          <w:szCs w:val="24"/>
          <w:lang w:val="id-ID"/>
        </w:rPr>
        <w:t>online</w:t>
      </w:r>
      <w:r>
        <w:rPr>
          <w:rFonts w:cs="Times New Roman"/>
          <w:szCs w:val="24"/>
          <w:lang w:val="id-ID"/>
        </w:rPr>
        <w:t xml:space="preserve"> semakin berkembang seiring dengan perkembangan masyarakat dan </w:t>
      </w:r>
      <w:r w:rsidR="003F1492">
        <w:rPr>
          <w:rFonts w:cs="Times New Roman"/>
          <w:szCs w:val="24"/>
          <w:lang w:val="id-ID"/>
        </w:rPr>
        <w:t>tingginya transaksi jual beli</w:t>
      </w:r>
      <w:r>
        <w:rPr>
          <w:rFonts w:cs="Times New Roman"/>
          <w:szCs w:val="24"/>
          <w:lang w:val="id-ID"/>
        </w:rPr>
        <w:t xml:space="preserve">. </w:t>
      </w:r>
      <w:r w:rsidR="00FA53AE">
        <w:rPr>
          <w:rFonts w:cs="Times New Roman"/>
          <w:szCs w:val="24"/>
          <w:lang w:val="id-ID"/>
        </w:rPr>
        <w:t>Salah satu media yang menyediakan layanan jual beli</w:t>
      </w:r>
      <w:r w:rsidR="00FA53AE" w:rsidRPr="00FA53AE">
        <w:rPr>
          <w:rFonts w:cs="Times New Roman"/>
          <w:i/>
          <w:szCs w:val="24"/>
          <w:lang w:val="id-ID"/>
        </w:rPr>
        <w:t xml:space="preserve"> Customer To Customer</w:t>
      </w:r>
      <w:r w:rsidR="00FA53AE">
        <w:rPr>
          <w:rFonts w:cs="Times New Roman"/>
          <w:i/>
          <w:szCs w:val="24"/>
          <w:lang w:val="id-ID"/>
        </w:rPr>
        <w:t xml:space="preserve"> </w:t>
      </w:r>
      <w:r w:rsidR="00FA53AE" w:rsidRPr="00FA53AE">
        <w:rPr>
          <w:rFonts w:cs="Times New Roman"/>
          <w:szCs w:val="24"/>
          <w:lang w:val="id-ID"/>
        </w:rPr>
        <w:t>(</w:t>
      </w:r>
      <w:r w:rsidR="00FA53AE" w:rsidRPr="00FA53AE">
        <w:rPr>
          <w:rFonts w:cs="Times New Roman"/>
          <w:i/>
          <w:szCs w:val="24"/>
          <w:lang w:val="id-ID"/>
        </w:rPr>
        <w:t>C2C</w:t>
      </w:r>
      <w:r w:rsidR="00FA53AE" w:rsidRPr="00FA53AE">
        <w:rPr>
          <w:rFonts w:cs="Times New Roman"/>
          <w:szCs w:val="24"/>
          <w:lang w:val="id-ID"/>
        </w:rPr>
        <w:t>)</w:t>
      </w:r>
      <w:r w:rsidR="00FA53AE">
        <w:rPr>
          <w:rFonts w:cs="Times New Roman"/>
          <w:szCs w:val="24"/>
          <w:lang w:val="id-ID"/>
        </w:rPr>
        <w:t xml:space="preserve"> tidak menyediakan </w:t>
      </w:r>
      <w:r w:rsidR="00512B7E">
        <w:rPr>
          <w:rFonts w:cs="Times New Roman"/>
          <w:szCs w:val="24"/>
          <w:lang w:val="id-ID"/>
        </w:rPr>
        <w:t xml:space="preserve">layanan pencarian secara </w:t>
      </w:r>
      <w:r>
        <w:rPr>
          <w:rFonts w:cs="Times New Roman"/>
          <w:szCs w:val="24"/>
          <w:lang w:val="id-ID"/>
        </w:rPr>
        <w:t>s</w:t>
      </w:r>
      <w:r w:rsidR="00512B7E">
        <w:rPr>
          <w:rFonts w:cs="Times New Roman"/>
          <w:szCs w:val="24"/>
          <w:lang w:val="id-ID"/>
        </w:rPr>
        <w:t>p</w:t>
      </w:r>
      <w:r>
        <w:rPr>
          <w:rFonts w:cs="Times New Roman"/>
          <w:szCs w:val="24"/>
          <w:lang w:val="id-ID"/>
        </w:rPr>
        <w:t xml:space="preserve">esifik dalam suatu daerah </w:t>
      </w:r>
      <w:r w:rsidR="00512B7E">
        <w:rPr>
          <w:rFonts w:cs="Times New Roman"/>
          <w:szCs w:val="24"/>
          <w:lang w:val="id-ID"/>
        </w:rPr>
        <w:t xml:space="preserve">secara mendetail dalam </w:t>
      </w:r>
      <w:r w:rsidR="007C0EA4" w:rsidRPr="007C0EA4">
        <w:rPr>
          <w:rFonts w:cs="Times New Roman"/>
          <w:i/>
          <w:szCs w:val="24"/>
          <w:lang w:val="id-ID"/>
        </w:rPr>
        <w:t>web</w:t>
      </w:r>
      <w:r w:rsidR="00FA53AE">
        <w:rPr>
          <w:rFonts w:cs="Times New Roman"/>
          <w:szCs w:val="24"/>
          <w:lang w:val="id-ID"/>
        </w:rPr>
        <w:t>site</w:t>
      </w:r>
      <w:r>
        <w:rPr>
          <w:rFonts w:cs="Times New Roman"/>
          <w:szCs w:val="24"/>
          <w:lang w:val="id-ID"/>
        </w:rPr>
        <w:t>. Hali ini</w:t>
      </w:r>
      <w:r w:rsidR="00FA53AE">
        <w:rPr>
          <w:rFonts w:cs="Times New Roman"/>
          <w:i/>
          <w:szCs w:val="24"/>
          <w:lang w:val="id-ID"/>
        </w:rPr>
        <w:t xml:space="preserve"> </w:t>
      </w:r>
      <w:r w:rsidR="00EE54C2">
        <w:rPr>
          <w:rFonts w:cs="Times New Roman"/>
          <w:szCs w:val="24"/>
          <w:lang w:val="id-ID"/>
        </w:rPr>
        <w:t xml:space="preserve">mengakibatkan </w:t>
      </w:r>
      <w:r>
        <w:rPr>
          <w:rFonts w:cs="Times New Roman"/>
          <w:szCs w:val="24"/>
          <w:lang w:val="id-ID"/>
        </w:rPr>
        <w:t xml:space="preserve">pembeli sulit </w:t>
      </w:r>
      <w:r w:rsidR="00FA53AE">
        <w:rPr>
          <w:rFonts w:cs="Times New Roman"/>
          <w:szCs w:val="24"/>
          <w:lang w:val="id-ID"/>
        </w:rPr>
        <w:t>mencari iklan yang</w:t>
      </w:r>
      <w:r w:rsidR="00EE54C2">
        <w:rPr>
          <w:rFonts w:cs="Times New Roman"/>
          <w:szCs w:val="24"/>
          <w:lang w:val="id-ID"/>
        </w:rPr>
        <w:t xml:space="preserve"> </w:t>
      </w:r>
      <w:r w:rsidR="00EE54C2">
        <w:rPr>
          <w:rFonts w:cs="Times New Roman"/>
          <w:szCs w:val="24"/>
          <w:lang w:val="id-ID"/>
        </w:rPr>
        <w:lastRenderedPageBreak/>
        <w:t xml:space="preserve">terkait dengan daerah tersebut sehingga user lebih sering menggunakan media grup </w:t>
      </w:r>
      <w:r w:rsidR="00EE54C2" w:rsidRPr="00EE54C2">
        <w:rPr>
          <w:rFonts w:cs="Times New Roman"/>
          <w:i/>
          <w:szCs w:val="24"/>
          <w:lang w:val="id-ID"/>
        </w:rPr>
        <w:t>facebook</w:t>
      </w:r>
      <w:r w:rsidR="00EE54C2">
        <w:rPr>
          <w:rFonts w:cs="Times New Roman"/>
          <w:i/>
          <w:szCs w:val="24"/>
          <w:lang w:val="id-ID"/>
        </w:rPr>
        <w:t xml:space="preserve"> </w:t>
      </w:r>
      <w:r w:rsidR="00EE54C2">
        <w:rPr>
          <w:rFonts w:cs="Times New Roman"/>
          <w:szCs w:val="24"/>
          <w:lang w:val="id-ID"/>
        </w:rPr>
        <w:t>daripada menggunakan layanan tersebut.</w:t>
      </w:r>
    </w:p>
    <w:p w14:paraId="68B9B7EB" w14:textId="5BF83347" w:rsidR="00EE54C2" w:rsidRPr="00EE54C2" w:rsidRDefault="00C81FBF" w:rsidP="001E0C6E">
      <w:pPr>
        <w:autoSpaceDE w:val="0"/>
        <w:autoSpaceDN w:val="0"/>
        <w:adjustRightInd w:val="0"/>
        <w:ind w:firstLine="432"/>
        <w:rPr>
          <w:rFonts w:cs="Times New Roman"/>
          <w:szCs w:val="24"/>
          <w:lang w:val="id-ID"/>
        </w:rPr>
      </w:pPr>
      <w:r>
        <w:rPr>
          <w:rFonts w:cs="Times New Roman"/>
          <w:szCs w:val="24"/>
          <w:lang w:val="id-ID"/>
        </w:rPr>
        <w:t>Oleh sebab itu, dengan s</w:t>
      </w:r>
      <w:r w:rsidR="00EE54C2">
        <w:rPr>
          <w:rFonts w:cs="Times New Roman"/>
          <w:szCs w:val="24"/>
          <w:lang w:val="id-ID"/>
        </w:rPr>
        <w:t>emakin bertumbuhnya pasar jua</w:t>
      </w:r>
      <w:r>
        <w:rPr>
          <w:rFonts w:cs="Times New Roman"/>
          <w:szCs w:val="24"/>
          <w:lang w:val="id-ID"/>
        </w:rPr>
        <w:t xml:space="preserve">l beli </w:t>
      </w:r>
      <w:r w:rsidR="00370F1E" w:rsidRPr="00370F1E">
        <w:rPr>
          <w:rFonts w:cs="Times New Roman"/>
          <w:i/>
          <w:szCs w:val="24"/>
          <w:lang w:val="id-ID"/>
        </w:rPr>
        <w:t>online</w:t>
      </w:r>
      <w:r>
        <w:rPr>
          <w:rFonts w:cs="Times New Roman"/>
          <w:szCs w:val="24"/>
          <w:lang w:val="id-ID"/>
        </w:rPr>
        <w:t xml:space="preserve"> maka</w:t>
      </w:r>
      <w:r w:rsidR="00EE54C2">
        <w:rPr>
          <w:rFonts w:cs="Times New Roman"/>
          <w:szCs w:val="24"/>
          <w:lang w:val="id-ID"/>
        </w:rPr>
        <w:t xml:space="preserve"> penulis ingin membuat aplikasi </w:t>
      </w:r>
      <w:r w:rsidR="00370F1E" w:rsidRPr="00370F1E">
        <w:rPr>
          <w:rFonts w:cs="Times New Roman"/>
          <w:i/>
          <w:szCs w:val="24"/>
          <w:lang w:val="id-ID"/>
        </w:rPr>
        <w:t>e-commerce</w:t>
      </w:r>
      <w:r w:rsidR="00EE54C2">
        <w:rPr>
          <w:rFonts w:cs="Times New Roman"/>
          <w:szCs w:val="24"/>
          <w:lang w:val="id-ID"/>
        </w:rPr>
        <w:t xml:space="preserve"> berbasis C2C dengan harapan dapat mempermudah user d</w:t>
      </w:r>
      <w:r w:rsidR="00953604">
        <w:rPr>
          <w:rFonts w:cs="Times New Roman"/>
          <w:szCs w:val="24"/>
          <w:lang w:val="id-ID"/>
        </w:rPr>
        <w:t xml:space="preserve">alam melakukan jual beli </w:t>
      </w:r>
      <w:r w:rsidR="00370F1E" w:rsidRPr="00370F1E">
        <w:rPr>
          <w:rFonts w:cs="Times New Roman"/>
          <w:i/>
          <w:szCs w:val="24"/>
          <w:lang w:val="id-ID"/>
        </w:rPr>
        <w:t>online</w:t>
      </w:r>
      <w:r w:rsidR="00953604">
        <w:rPr>
          <w:rFonts w:cs="Times New Roman"/>
          <w:szCs w:val="24"/>
          <w:lang w:val="id-ID"/>
        </w:rPr>
        <w:t xml:space="preserve"> dengan mudah</w:t>
      </w:r>
      <w:r>
        <w:rPr>
          <w:rFonts w:cs="Times New Roman"/>
          <w:szCs w:val="24"/>
          <w:lang w:val="id-ID"/>
        </w:rPr>
        <w:t xml:space="preserve"> </w:t>
      </w:r>
      <w:r w:rsidR="004179AC">
        <w:rPr>
          <w:rFonts w:cs="Times New Roman"/>
          <w:szCs w:val="24"/>
          <w:lang w:val="id-ID"/>
        </w:rPr>
        <w:t>khususnya</w:t>
      </w:r>
      <w:r>
        <w:rPr>
          <w:rFonts w:cs="Times New Roman"/>
          <w:szCs w:val="24"/>
          <w:lang w:val="id-ID"/>
        </w:rPr>
        <w:t xml:space="preserve"> </w:t>
      </w:r>
      <w:r w:rsidR="004179AC">
        <w:rPr>
          <w:rFonts w:cs="Times New Roman"/>
          <w:szCs w:val="24"/>
          <w:lang w:val="id-ID"/>
        </w:rPr>
        <w:t xml:space="preserve">pada penelitian ini memakai study kasus </w:t>
      </w:r>
      <w:r>
        <w:rPr>
          <w:rFonts w:cs="Times New Roman"/>
          <w:szCs w:val="24"/>
          <w:lang w:val="id-ID"/>
        </w:rPr>
        <w:t xml:space="preserve">di wilayah karesidenan Banyumas. </w:t>
      </w:r>
    </w:p>
    <w:p w14:paraId="37D1979A" w14:textId="77777777" w:rsidR="00B4211D" w:rsidRDefault="00B4211D" w:rsidP="00791E05">
      <w:pPr>
        <w:pStyle w:val="Heading2"/>
      </w:pPr>
      <w:r>
        <w:t>Perumusan Masalah</w:t>
      </w:r>
    </w:p>
    <w:p w14:paraId="7EB1B1A1" w14:textId="5A508288" w:rsidR="00F353D7" w:rsidRPr="00EE54C2" w:rsidRDefault="00EE54C2" w:rsidP="00AB4B8D">
      <w:pPr>
        <w:rPr>
          <w:lang w:val="id-ID"/>
        </w:rPr>
      </w:pPr>
      <w:r w:rsidRPr="004648F1">
        <w:rPr>
          <w:lang w:val="id-ID"/>
        </w:rPr>
        <w:t xml:space="preserve">Penulis ingin membangun </w:t>
      </w:r>
      <w:r w:rsidR="00C814AF" w:rsidRPr="004648F1">
        <w:rPr>
          <w:lang w:val="id-ID"/>
        </w:rPr>
        <w:t xml:space="preserve">sebuah </w:t>
      </w:r>
      <w:r w:rsidRPr="004648F1">
        <w:rPr>
          <w:lang w:val="id-ID"/>
        </w:rPr>
        <w:t xml:space="preserve">aplikasi </w:t>
      </w:r>
      <w:r w:rsidR="00370F1E" w:rsidRPr="00370F1E">
        <w:rPr>
          <w:i/>
          <w:lang w:val="id-ID"/>
        </w:rPr>
        <w:t>e-commerce</w:t>
      </w:r>
      <w:r w:rsidRPr="004648F1">
        <w:rPr>
          <w:lang w:val="id-ID"/>
        </w:rPr>
        <w:t xml:space="preserve"> berbasis C2C yang mencakup semua kategori barang </w:t>
      </w:r>
      <w:r w:rsidR="00953604" w:rsidRPr="004648F1">
        <w:rPr>
          <w:lang w:val="id-ID"/>
        </w:rPr>
        <w:t xml:space="preserve">yang dapat dijual agar dapat mempermudah user dalam jual beli </w:t>
      </w:r>
      <w:r w:rsidR="00C814AF">
        <w:rPr>
          <w:lang w:val="id-ID"/>
        </w:rPr>
        <w:t xml:space="preserve">dengan media iklan secara </w:t>
      </w:r>
      <w:r w:rsidR="00370F1E" w:rsidRPr="00370F1E">
        <w:rPr>
          <w:i/>
          <w:lang w:val="id-ID"/>
        </w:rPr>
        <w:t>online</w:t>
      </w:r>
      <w:r w:rsidR="00953604">
        <w:rPr>
          <w:lang w:val="id-ID"/>
        </w:rPr>
        <w:t>.</w:t>
      </w:r>
    </w:p>
    <w:p w14:paraId="01F860A8" w14:textId="77777777" w:rsidR="00B4211D" w:rsidRDefault="00B4211D" w:rsidP="00B4211D">
      <w:pPr>
        <w:pStyle w:val="Heading2"/>
      </w:pPr>
      <w:r>
        <w:t>Manfaat Penelitian</w:t>
      </w:r>
    </w:p>
    <w:p w14:paraId="30A0C78D" w14:textId="15494981" w:rsidR="00953604" w:rsidRPr="00953604" w:rsidRDefault="00953604" w:rsidP="00953604">
      <w:pPr>
        <w:rPr>
          <w:lang w:val="id-ID"/>
        </w:rPr>
      </w:pPr>
      <w:r>
        <w:t>Manfaat yang diharapkan dapat diperoleh dari</w:t>
      </w:r>
      <w:r w:rsidR="00AF463E">
        <w:rPr>
          <w:lang w:val="id-ID"/>
        </w:rPr>
        <w:t xml:space="preserve"> </w:t>
      </w:r>
      <w:r w:rsidR="004179AC">
        <w:rPr>
          <w:lang w:val="id-ID"/>
        </w:rPr>
        <w:t>perancangan</w:t>
      </w:r>
      <w:r>
        <w:t xml:space="preserve"> aplikasi </w:t>
      </w:r>
      <w:r w:rsidR="00370F1E" w:rsidRPr="00370F1E">
        <w:rPr>
          <w:i/>
        </w:rPr>
        <w:t>e-commerce</w:t>
      </w:r>
      <w:r>
        <w:t xml:space="preserve"> ini adalah me</w:t>
      </w:r>
      <w:r w:rsidR="00104383">
        <w:rPr>
          <w:lang w:val="id-ID"/>
        </w:rPr>
        <w:t>m</w:t>
      </w:r>
      <w:r>
        <w:t xml:space="preserve">berikan kemudahan terhadap </w:t>
      </w:r>
      <w:r>
        <w:rPr>
          <w:lang w:val="id-ID"/>
        </w:rPr>
        <w:t>user</w:t>
      </w:r>
      <w:r>
        <w:t xml:space="preserve"> dalam mengakses informasi produk dan harga secara detail, menjual bar</w:t>
      </w:r>
      <w:r>
        <w:rPr>
          <w:lang w:val="id-ID"/>
        </w:rPr>
        <w:t>ang yang sudah tak terpakai, memungkinkan user untuk mencari barang atau menjual barang di daerah yang ditentukan sendiri oleh user di dalam batas wilayah.</w:t>
      </w:r>
    </w:p>
    <w:p w14:paraId="231440BF" w14:textId="77777777" w:rsidR="00B4211D" w:rsidRDefault="00B4211D" w:rsidP="00B4211D">
      <w:pPr>
        <w:pStyle w:val="Heading2"/>
      </w:pPr>
      <w:r>
        <w:t>Pertanyaan Penelitian</w:t>
      </w:r>
    </w:p>
    <w:p w14:paraId="5B04A5AB" w14:textId="3FFD56D0" w:rsidR="00AB4B8D" w:rsidRPr="00953604" w:rsidRDefault="00953604" w:rsidP="00953604">
      <w:pPr>
        <w:pStyle w:val="ListParagraph"/>
        <w:numPr>
          <w:ilvl w:val="0"/>
          <w:numId w:val="32"/>
        </w:numPr>
        <w:ind w:left="851"/>
        <w:rPr>
          <w:u w:val="single"/>
        </w:rPr>
      </w:pPr>
      <w:r>
        <w:rPr>
          <w:lang w:val="id-ID"/>
        </w:rPr>
        <w:t xml:space="preserve">Bagaimana membangun aplikasi </w:t>
      </w:r>
      <w:r w:rsidR="00370F1E" w:rsidRPr="00370F1E">
        <w:rPr>
          <w:i/>
          <w:lang w:val="id-ID"/>
        </w:rPr>
        <w:t>e-commerce</w:t>
      </w:r>
      <w:r>
        <w:rPr>
          <w:lang w:val="id-ID"/>
        </w:rPr>
        <w:t xml:space="preserve"> </w:t>
      </w:r>
      <w:r w:rsidR="00370F1E">
        <w:rPr>
          <w:lang w:val="id-ID"/>
        </w:rPr>
        <w:t xml:space="preserve">jual beli </w:t>
      </w:r>
      <w:r w:rsidR="00370F1E" w:rsidRPr="00370F1E">
        <w:rPr>
          <w:i/>
          <w:lang w:val="id-ID"/>
        </w:rPr>
        <w:t>online</w:t>
      </w:r>
      <w:r w:rsidR="00370F1E">
        <w:rPr>
          <w:lang w:val="id-ID"/>
        </w:rPr>
        <w:t xml:space="preserve"> </w:t>
      </w:r>
      <w:r>
        <w:rPr>
          <w:lang w:val="id-ID"/>
        </w:rPr>
        <w:t>dengan framework codeigniter ?</w:t>
      </w:r>
    </w:p>
    <w:p w14:paraId="6674125E" w14:textId="5FA3CDB3" w:rsidR="00370F1E" w:rsidRPr="00AF463E" w:rsidRDefault="00953604" w:rsidP="00AF463E">
      <w:pPr>
        <w:pStyle w:val="ListParagraph"/>
        <w:numPr>
          <w:ilvl w:val="0"/>
          <w:numId w:val="32"/>
        </w:numPr>
        <w:ind w:left="851"/>
        <w:rPr>
          <w:u w:val="single"/>
        </w:rPr>
      </w:pPr>
      <w:r>
        <w:rPr>
          <w:lang w:val="id-ID"/>
        </w:rPr>
        <w:t>Bagaimana mengembangkan aplikasi den</w:t>
      </w:r>
      <w:r w:rsidR="004179AC">
        <w:rPr>
          <w:lang w:val="id-ID"/>
        </w:rPr>
        <w:t xml:space="preserve">gan tampilan </w:t>
      </w:r>
      <w:r w:rsidR="00370F1E" w:rsidRPr="00370F1E">
        <w:rPr>
          <w:i/>
          <w:lang w:val="id-ID"/>
        </w:rPr>
        <w:t>e-commerce</w:t>
      </w:r>
      <w:r w:rsidR="00370F1E">
        <w:rPr>
          <w:lang w:val="id-ID"/>
        </w:rPr>
        <w:t xml:space="preserve"> jual beli </w:t>
      </w:r>
      <w:r w:rsidR="00370F1E" w:rsidRPr="00370F1E">
        <w:rPr>
          <w:i/>
          <w:lang w:val="id-ID"/>
        </w:rPr>
        <w:t>online</w:t>
      </w:r>
      <w:r w:rsidR="00370F1E">
        <w:rPr>
          <w:lang w:val="id-ID"/>
        </w:rPr>
        <w:t xml:space="preserve"> </w:t>
      </w:r>
      <w:r w:rsidR="004179AC">
        <w:rPr>
          <w:lang w:val="id-ID"/>
        </w:rPr>
        <w:t>yang mudah dipakai</w:t>
      </w:r>
      <w:r w:rsidR="00370F1E">
        <w:rPr>
          <w:lang w:val="id-ID"/>
        </w:rPr>
        <w:t xml:space="preserve"> oleh user</w:t>
      </w:r>
      <w:r>
        <w:rPr>
          <w:lang w:val="id-ID"/>
        </w:rPr>
        <w:t>?</w:t>
      </w:r>
    </w:p>
    <w:p w14:paraId="2FC5D7F3" w14:textId="77777777" w:rsidR="00951973" w:rsidRDefault="00B4211D" w:rsidP="00B92C73">
      <w:pPr>
        <w:pStyle w:val="Heading1"/>
      </w:pPr>
      <w:r w:rsidRPr="00B92C73">
        <w:t>Tujuan</w:t>
      </w:r>
      <w:r>
        <w:t xml:space="preserve"> Penelitian</w:t>
      </w:r>
    </w:p>
    <w:p w14:paraId="53FA64CF" w14:textId="5839631C" w:rsidR="00F353D7" w:rsidRPr="00953604" w:rsidRDefault="00AF463E" w:rsidP="00953604">
      <w:pPr>
        <w:ind w:firstLine="432"/>
        <w:rPr>
          <w:lang w:val="id-ID"/>
        </w:rPr>
      </w:pPr>
      <w:r>
        <w:rPr>
          <w:lang w:val="id-ID"/>
        </w:rPr>
        <w:t>Tujuan dari penel</w:t>
      </w:r>
      <w:r w:rsidR="00370F1E">
        <w:rPr>
          <w:lang w:val="id-ID"/>
        </w:rPr>
        <w:t>itian ini adalah</w:t>
      </w:r>
      <w:r w:rsidR="00C81FBF">
        <w:rPr>
          <w:lang w:val="id-ID"/>
        </w:rPr>
        <w:t xml:space="preserve"> unutk m</w:t>
      </w:r>
      <w:r w:rsidR="00953604">
        <w:rPr>
          <w:lang w:val="id-ID"/>
        </w:rPr>
        <w:t xml:space="preserve">erancang dan membangun aplikasi </w:t>
      </w:r>
      <w:r w:rsidR="00370F1E" w:rsidRPr="00370F1E">
        <w:rPr>
          <w:i/>
          <w:lang w:val="id-ID"/>
        </w:rPr>
        <w:t>e-commerce</w:t>
      </w:r>
      <w:r w:rsidR="00953604">
        <w:rPr>
          <w:lang w:val="id-ID"/>
        </w:rPr>
        <w:t xml:space="preserve"> dengan tampilan yang mudah dipahami user dan dapat meningkatkan aktifitas jual beli</w:t>
      </w:r>
      <w:r w:rsidR="00C81FBF">
        <w:rPr>
          <w:lang w:val="id-ID"/>
        </w:rPr>
        <w:t xml:space="preserve"> </w:t>
      </w:r>
      <w:r w:rsidR="00370F1E" w:rsidRPr="00370F1E">
        <w:rPr>
          <w:i/>
          <w:lang w:val="id-ID"/>
        </w:rPr>
        <w:t>online</w:t>
      </w:r>
      <w:r w:rsidR="00C81FBF">
        <w:rPr>
          <w:lang w:val="id-ID"/>
        </w:rPr>
        <w:t xml:space="preserve"> di Karesidenan Banyumas, yang </w:t>
      </w:r>
      <w:r w:rsidR="00C81FBF">
        <w:rPr>
          <w:rFonts w:cs="Times New Roman"/>
          <w:szCs w:val="24"/>
          <w:lang w:val="id-ID"/>
        </w:rPr>
        <w:t xml:space="preserve">merupakan </w:t>
      </w:r>
      <w:r w:rsidR="00512B7E">
        <w:rPr>
          <w:rFonts w:cs="Times New Roman"/>
          <w:szCs w:val="24"/>
          <w:lang w:val="id-ID"/>
        </w:rPr>
        <w:t>wilayah pemerint</w:t>
      </w:r>
      <w:r w:rsidR="00C81FBF">
        <w:rPr>
          <w:rFonts w:cs="Times New Roman"/>
          <w:szCs w:val="24"/>
          <w:lang w:val="id-ID"/>
        </w:rPr>
        <w:t>ahan yang saat ini meliputi Kabupaten Banyumas, Kabupaten Cilacap, Kabupaten Purbalingga, Kabupaten Kebumen dan Kabupaten Banjarnegara.</w:t>
      </w:r>
    </w:p>
    <w:p w14:paraId="47FA49BE" w14:textId="77777777" w:rsidR="00750B0A" w:rsidRDefault="00750B0A" w:rsidP="00750B0A">
      <w:pPr>
        <w:pStyle w:val="Heading1"/>
      </w:pPr>
      <w:r>
        <w:lastRenderedPageBreak/>
        <w:t>Tinjauan Pustaka</w:t>
      </w:r>
    </w:p>
    <w:p w14:paraId="674F28E9" w14:textId="76F156F9" w:rsidR="003504F5" w:rsidRDefault="003504F5" w:rsidP="003504F5">
      <w:r>
        <w:t xml:space="preserve">Penelitian yang terkait dengan aplikasi </w:t>
      </w:r>
      <w:r w:rsidR="00370F1E" w:rsidRPr="00370F1E">
        <w:rPr>
          <w:i/>
        </w:rPr>
        <w:t>e-commerce</w:t>
      </w:r>
      <w:r>
        <w:t xml:space="preserve"> ini diteliti oleh </w:t>
      </w:r>
      <w:r w:rsidR="00AF463E">
        <w:rPr>
          <w:lang w:val="id-ID"/>
        </w:rPr>
        <w:t>(</w:t>
      </w:r>
      <w:r w:rsidRPr="00AF463E">
        <w:t>Elizaada</w:t>
      </w:r>
      <w:r w:rsidR="00AF463E" w:rsidRPr="00AF463E">
        <w:t>yni Ginting,</w:t>
      </w:r>
      <w:r w:rsidR="00AF463E" w:rsidRPr="00AF463E">
        <w:rPr>
          <w:lang w:val="id-ID"/>
        </w:rPr>
        <w:t xml:space="preserve"> </w:t>
      </w:r>
      <w:r w:rsidRPr="00AF463E">
        <w:t>2013)</w:t>
      </w:r>
      <w:r>
        <w:t xml:space="preserve">, penelitian berjudul </w:t>
      </w:r>
      <w:r w:rsidRPr="003445DF">
        <w:rPr>
          <w:b/>
        </w:rPr>
        <w:t xml:space="preserve">“Aplikasi Penjualan Berbasis </w:t>
      </w:r>
      <w:r w:rsidR="007C0EA4" w:rsidRPr="007C0EA4">
        <w:rPr>
          <w:b/>
          <w:i/>
        </w:rPr>
        <w:t>Web</w:t>
      </w:r>
      <w:r w:rsidRPr="003445DF">
        <w:rPr>
          <w:b/>
        </w:rPr>
        <w:t xml:space="preserve"> (</w:t>
      </w:r>
      <w:r w:rsidR="00370F1E" w:rsidRPr="00370F1E">
        <w:rPr>
          <w:b/>
          <w:i/>
        </w:rPr>
        <w:t>E-COMMERCE</w:t>
      </w:r>
      <w:r w:rsidRPr="003445DF">
        <w:rPr>
          <w:b/>
        </w:rPr>
        <w:t>) Mengunakan Joomla Pada Mutiara Fashion”</w:t>
      </w:r>
      <w:r w:rsidRPr="003445DF">
        <w:t>.</w:t>
      </w:r>
      <w:r>
        <w:t xml:space="preserve"> Penelitian ini menjelaskan bahwa dalam pemasaran di Mutiara Fashion masih mengunakan fasilitas facebook karena belum memiliki </w:t>
      </w:r>
      <w:r w:rsidR="00370F1E" w:rsidRPr="00370F1E">
        <w:rPr>
          <w:i/>
        </w:rPr>
        <w:t>e-commerce</w:t>
      </w:r>
      <w:r>
        <w:t xml:space="preserve"> sehingga hanya orang-orang yang tergabung dengan akun facebook Mutiara Fashion saja yang mendapatkan infomasi produk. Dalam pencatatan data transaksi penjualan Mutiara Fashion masih manual, sehingga sering terjadi kesalahan dalam pembuatan laporan. Solusi yang diajukan untuk mengatasi masalah Mutiara Fashion untuk mengembangkan bisnis penjualan yaitu aplikasi </w:t>
      </w:r>
      <w:r w:rsidR="00370F1E" w:rsidRPr="00370F1E">
        <w:rPr>
          <w:i/>
        </w:rPr>
        <w:t>e-commerce</w:t>
      </w:r>
      <w:r>
        <w:rPr>
          <w:i/>
        </w:rPr>
        <w:t xml:space="preserve"> </w:t>
      </w:r>
      <w:r>
        <w:t>karena lebih terjangkau dan efisien. Metode yang digunakan dalam penelitian adalah Waterfall.</w:t>
      </w:r>
    </w:p>
    <w:p w14:paraId="5AD6FC87" w14:textId="11EC2C65" w:rsidR="00512B7E" w:rsidRDefault="005469AC" w:rsidP="00AF463E">
      <w:pPr>
        <w:rPr>
          <w:i/>
        </w:rPr>
      </w:pPr>
      <w:r>
        <w:t xml:space="preserve">Penelitian lain yang tekait diteliti oleh </w:t>
      </w:r>
      <w:r w:rsidR="00AF463E" w:rsidRPr="00AF463E">
        <w:rPr>
          <w:lang w:val="id-ID"/>
        </w:rPr>
        <w:t>(</w:t>
      </w:r>
      <w:r w:rsidR="00AF463E" w:rsidRPr="00AF463E">
        <w:t>Ajrul Azwar,</w:t>
      </w:r>
      <w:r w:rsidRPr="00AF463E">
        <w:t>2013)</w:t>
      </w:r>
      <w:r>
        <w:t xml:space="preserve">, penelitian berjudul </w:t>
      </w:r>
      <w:r w:rsidRPr="00AF60F4">
        <w:rPr>
          <w:b/>
        </w:rPr>
        <w:t xml:space="preserve">“Percangan Dan Penjulan Berbasis </w:t>
      </w:r>
      <w:r w:rsidR="00370F1E" w:rsidRPr="00370F1E">
        <w:rPr>
          <w:b/>
          <w:i/>
        </w:rPr>
        <w:t>E-commerce</w:t>
      </w:r>
      <w:r w:rsidRPr="00AF60F4">
        <w:rPr>
          <w:b/>
        </w:rPr>
        <w:t xml:space="preserve"> Pada S28”</w:t>
      </w:r>
      <w:r>
        <w:rPr>
          <w:b/>
        </w:rPr>
        <w:t xml:space="preserve">. </w:t>
      </w:r>
      <w:r>
        <w:t xml:space="preserve">Penelitian ini menjelaskan bahwa S28 industri yang bergerak di beberapa bidang yaitu, </w:t>
      </w:r>
      <w:r w:rsidRPr="00C7193E">
        <w:rPr>
          <w:i/>
        </w:rPr>
        <w:t>foodmart</w:t>
      </w:r>
      <w:r>
        <w:t xml:space="preserve">, </w:t>
      </w:r>
      <w:r w:rsidRPr="00C7193E">
        <w:rPr>
          <w:i/>
        </w:rPr>
        <w:t>café</w:t>
      </w:r>
      <w:r>
        <w:t xml:space="preserve">, </w:t>
      </w:r>
      <w:r w:rsidRPr="00C7193E">
        <w:rPr>
          <w:i/>
        </w:rPr>
        <w:t>bookstore</w:t>
      </w:r>
      <w:r>
        <w:t xml:space="preserve">. Mengalami kesulitan dalam menyebarluaskan informasi produk </w:t>
      </w:r>
      <w:r w:rsidRPr="00C7193E">
        <w:rPr>
          <w:i/>
        </w:rPr>
        <w:t>foodmart</w:t>
      </w:r>
      <w:r>
        <w:rPr>
          <w:i/>
        </w:rPr>
        <w:t xml:space="preserve"> </w:t>
      </w:r>
      <w:r>
        <w:t xml:space="preserve">karena belum adanya media alternative untuk mempromosikan produk </w:t>
      </w:r>
      <w:r w:rsidRPr="00C7193E">
        <w:rPr>
          <w:i/>
        </w:rPr>
        <w:t>foodmart</w:t>
      </w:r>
      <w:r>
        <w:rPr>
          <w:i/>
        </w:rPr>
        <w:t xml:space="preserve"> </w:t>
      </w:r>
      <w:r>
        <w:t xml:space="preserve">pada S28 secara </w:t>
      </w:r>
      <w:r w:rsidR="00370F1E" w:rsidRPr="00370F1E">
        <w:rPr>
          <w:i/>
        </w:rPr>
        <w:t>online</w:t>
      </w:r>
      <w:r>
        <w:t xml:space="preserve">, dalam penelitian ini dibuatlah aplikasi </w:t>
      </w:r>
      <w:r w:rsidR="00370F1E" w:rsidRPr="00370F1E">
        <w:rPr>
          <w:i/>
        </w:rPr>
        <w:t>e-commerce</w:t>
      </w:r>
      <w:r>
        <w:t xml:space="preserve"> agar dapat menyebarluaskan informasi produk </w:t>
      </w:r>
      <w:r w:rsidRPr="0072499A">
        <w:rPr>
          <w:i/>
        </w:rPr>
        <w:t>foodmart</w:t>
      </w:r>
      <w:r>
        <w:t xml:space="preserve">. Metode yang digunakan dalam penelitian adalah metode </w:t>
      </w:r>
      <w:r>
        <w:rPr>
          <w:i/>
        </w:rPr>
        <w:t xml:space="preserve">prototype </w:t>
      </w:r>
      <w:r>
        <w:t xml:space="preserve">dan sebagai metode pengembangan sistem. Perangkat lunak yang digunakan dalam penelitian ini adalah Microsoft Windows 7, </w:t>
      </w:r>
      <w:r w:rsidR="007C0EA4" w:rsidRPr="007C0EA4">
        <w:rPr>
          <w:i/>
        </w:rPr>
        <w:t>Web</w:t>
      </w:r>
      <w:r>
        <w:t xml:space="preserve"> </w:t>
      </w:r>
      <w:r w:rsidRPr="00AF463E">
        <w:rPr>
          <w:i/>
        </w:rPr>
        <w:t>Server A</w:t>
      </w:r>
      <w:r w:rsidR="00AF463E" w:rsidRPr="00AF463E">
        <w:rPr>
          <w:i/>
        </w:rPr>
        <w:t>pache</w:t>
      </w:r>
      <w:r w:rsidR="00AF463E">
        <w:t xml:space="preserve">, database mengunakan </w:t>
      </w:r>
      <w:r w:rsidR="00AF463E" w:rsidRPr="00AF463E">
        <w:rPr>
          <w:i/>
        </w:rPr>
        <w:t>MySQL</w:t>
      </w:r>
      <w:r>
        <w:t xml:space="preserve">, </w:t>
      </w:r>
      <w:r w:rsidRPr="00AF463E">
        <w:rPr>
          <w:i/>
        </w:rPr>
        <w:t>Script Server</w:t>
      </w:r>
      <w:r>
        <w:t xml:space="preserve"> mengunakan PHP. Hasil dari penelitan</w:t>
      </w:r>
      <w:r>
        <w:rPr>
          <w:rFonts w:eastAsia="SimSun" w:cs="Times New Roman"/>
          <w:sz w:val="16"/>
          <w:szCs w:val="16"/>
          <w:lang w:val="id-ID" w:eastAsia="" w:bidi=""/>
        </w:rPr>
        <w:t xml:space="preserve"> </w:t>
      </w:r>
      <w:r>
        <w:rPr>
          <w:rFonts w:eastAsia="SimSun" w:cs="Times New Roman"/>
          <w:sz w:val="22"/>
          <w:szCs w:val="16"/>
          <w:lang w:val="id-ID" w:eastAsia="" w:bidi=""/>
        </w:rPr>
        <w:t xml:space="preserve">berupa </w:t>
      </w:r>
      <w:r>
        <w:rPr>
          <w:rFonts w:eastAsia="SimSun" w:cs="Times New Roman"/>
          <w:sz w:val="16"/>
          <w:szCs w:val="16"/>
          <w:lang w:val="id-ID" w:eastAsia="" w:bidi=""/>
        </w:rPr>
        <w:t xml:space="preserve"> </w:t>
      </w:r>
      <w:r>
        <w:t xml:space="preserve">aplikasi  </w:t>
      </w:r>
      <w:r w:rsidR="00370F1E" w:rsidRPr="00370F1E">
        <w:rPr>
          <w:i/>
        </w:rPr>
        <w:t>e-commerce</w:t>
      </w:r>
      <w:r>
        <w:t xml:space="preserve"> sebagai media alternative pemesanan produk </w:t>
      </w:r>
      <w:r w:rsidR="00AF463E">
        <w:rPr>
          <w:i/>
        </w:rPr>
        <w:t>foodmart.</w:t>
      </w:r>
    </w:p>
    <w:p w14:paraId="3ADED708" w14:textId="6BCDCD1D" w:rsidR="00AF463E" w:rsidRPr="00D71767" w:rsidRDefault="00AF463E" w:rsidP="00AF463E">
      <w:pPr>
        <w:rPr>
          <w:i/>
          <w:lang w:val="id-ID"/>
        </w:rPr>
      </w:pPr>
      <w:r>
        <w:t xml:space="preserve">Berdasarkan tinjauan pustaka tersebut, </w:t>
      </w:r>
      <w:r w:rsidR="00D71767">
        <w:rPr>
          <w:lang w:val="id-ID"/>
        </w:rPr>
        <w:t xml:space="preserve">terdapat beberapa </w:t>
      </w:r>
      <w:r>
        <w:t>per</w:t>
      </w:r>
      <w:r>
        <w:rPr>
          <w:lang w:val="id-ID"/>
        </w:rPr>
        <w:t>samaan</w:t>
      </w:r>
      <w:r>
        <w:t xml:space="preserve"> dengan aplikasi </w:t>
      </w:r>
      <w:r w:rsidRPr="004C0994">
        <w:rPr>
          <w:i/>
        </w:rPr>
        <w:t>e-commerce</w:t>
      </w:r>
      <w:r>
        <w:t xml:space="preserve"> yang akan dibangun </w:t>
      </w:r>
      <w:r w:rsidR="00D71767">
        <w:rPr>
          <w:lang w:val="id-ID"/>
        </w:rPr>
        <w:t xml:space="preserve">yang </w:t>
      </w:r>
      <w:r>
        <w:t xml:space="preserve">terletak pada </w:t>
      </w:r>
      <w:r w:rsidR="00D71767">
        <w:rPr>
          <w:lang w:val="id-ID"/>
        </w:rPr>
        <w:t>bahasa pemrograman dan database yang digunakan</w:t>
      </w:r>
      <w:r w:rsidR="00DB4B36">
        <w:rPr>
          <w:lang w:val="id-ID"/>
        </w:rPr>
        <w:t xml:space="preserve">, sedangkan perbedaaan dengan </w:t>
      </w:r>
      <w:r w:rsidR="00DB4B36" w:rsidRPr="00DB4B36">
        <w:rPr>
          <w:i/>
          <w:lang w:val="id-ID"/>
        </w:rPr>
        <w:t>e-commerce</w:t>
      </w:r>
      <w:r w:rsidR="00DB4B36">
        <w:rPr>
          <w:lang w:val="id-ID"/>
        </w:rPr>
        <w:t xml:space="preserve"> yang akan dibangun</w:t>
      </w:r>
      <w:r>
        <w:rPr>
          <w:lang w:val="id-ID"/>
        </w:rPr>
        <w:t xml:space="preserve"> pengguna dapat melakukan dua aktifitas sekaligus yaitu menjual atau membeli barang</w:t>
      </w:r>
      <w:r>
        <w:t xml:space="preserve">. Persamaan yang lain pada metode </w:t>
      </w:r>
      <w:r>
        <w:rPr>
          <w:i/>
        </w:rPr>
        <w:t>prototype</w:t>
      </w:r>
      <w:r>
        <w:t xml:space="preserve"> penelitian Ajrul Azw</w:t>
      </w:r>
      <w:r w:rsidR="00D71767">
        <w:t>ar</w:t>
      </w:r>
      <w:r>
        <w:t xml:space="preserve">. Pada penelitian ini penulis akan melakukan penyempurnaan dalam </w:t>
      </w:r>
      <w:r>
        <w:lastRenderedPageBreak/>
        <w:t xml:space="preserve">penyampian informasi dengan tampilan mudah dimengerti oleh pengunjung aplikasi </w:t>
      </w:r>
      <w:r w:rsidRPr="00ED2D68">
        <w:rPr>
          <w:i/>
        </w:rPr>
        <w:t>e-commerce</w:t>
      </w:r>
      <w:r w:rsidR="00D71767">
        <w:rPr>
          <w:i/>
          <w:lang w:val="id-ID"/>
        </w:rPr>
        <w:t>.</w:t>
      </w:r>
    </w:p>
    <w:p w14:paraId="5CC25698" w14:textId="77777777" w:rsidR="00F353D7" w:rsidRDefault="009A4C8B" w:rsidP="004179AC">
      <w:pPr>
        <w:pStyle w:val="Heading1"/>
      </w:pPr>
      <w:r>
        <w:t>Landasan Teori</w:t>
      </w:r>
    </w:p>
    <w:p w14:paraId="2680F83C" w14:textId="47CDF08B" w:rsidR="00F353D7" w:rsidRDefault="003504F5" w:rsidP="00830072">
      <w:r>
        <w:t xml:space="preserve">Berikut ini adalah beberapa konsep dan disiplin ilmu yang melandasi perancangan aplikasi </w:t>
      </w:r>
      <w:r w:rsidR="00370F1E" w:rsidRPr="00370F1E">
        <w:rPr>
          <w:i/>
        </w:rPr>
        <w:t>e-commerce</w:t>
      </w:r>
      <w:r>
        <w:rPr>
          <w:i/>
        </w:rPr>
        <w:t xml:space="preserve"> </w:t>
      </w:r>
      <w:r>
        <w:t>yang dikeabangkan dalam penelitian ini.</w:t>
      </w:r>
    </w:p>
    <w:p w14:paraId="68D24AF1" w14:textId="1AAB9769" w:rsidR="003504F5" w:rsidRPr="003504F5" w:rsidRDefault="003504F5" w:rsidP="003504F5">
      <w:pPr>
        <w:pStyle w:val="Heading2"/>
        <w:rPr>
          <w:lang w:val="id-ID"/>
        </w:rPr>
      </w:pPr>
      <w:r>
        <w:rPr>
          <w:lang w:val="id-ID"/>
        </w:rPr>
        <w:t>Karesidenan Banyumas</w:t>
      </w:r>
    </w:p>
    <w:p w14:paraId="45F02029" w14:textId="036AB1DC" w:rsidR="004179AC" w:rsidRDefault="00AF39A3" w:rsidP="005469AC">
      <w:pPr>
        <w:rPr>
          <w:rFonts w:cs="Times New Roman"/>
          <w:szCs w:val="24"/>
          <w:lang w:val="id-ID"/>
        </w:rPr>
      </w:pPr>
      <w:hyperlink r:id="rId14" w:tooltip="Karesidenan" w:history="1">
        <w:r w:rsidR="00477CA4" w:rsidRPr="00183D84">
          <w:rPr>
            <w:rStyle w:val="Hyperlink"/>
            <w:rFonts w:cs="Times New Roman"/>
            <w:bCs/>
            <w:color w:val="auto"/>
            <w:szCs w:val="24"/>
            <w:u w:val="none"/>
          </w:rPr>
          <w:t>Karesidenan</w:t>
        </w:r>
      </w:hyperlink>
      <w:r w:rsidR="00512B7E">
        <w:rPr>
          <w:rStyle w:val="apple-converted-space"/>
          <w:rFonts w:cs="Times New Roman"/>
          <w:b/>
          <w:bCs/>
          <w:szCs w:val="24"/>
        </w:rPr>
        <w:t xml:space="preserve"> </w:t>
      </w:r>
      <w:r w:rsidR="00477CA4" w:rsidRPr="00183D84">
        <w:rPr>
          <w:rFonts w:cs="Times New Roman"/>
          <w:szCs w:val="24"/>
        </w:rPr>
        <w:t>Banyumas</w:t>
      </w:r>
      <w:r w:rsidR="00512B7E">
        <w:rPr>
          <w:rStyle w:val="apple-converted-space"/>
          <w:rFonts w:cs="Times New Roman"/>
          <w:szCs w:val="24"/>
        </w:rPr>
        <w:t xml:space="preserve"> </w:t>
      </w:r>
      <w:r w:rsidR="00477CA4" w:rsidRPr="00183D84">
        <w:rPr>
          <w:rFonts w:cs="Times New Roman"/>
          <w:szCs w:val="24"/>
        </w:rPr>
        <w:t>atau</w:t>
      </w:r>
      <w:r w:rsidR="00512B7E">
        <w:rPr>
          <w:rStyle w:val="apple-converted-space"/>
          <w:rFonts w:cs="Times New Roman"/>
          <w:szCs w:val="24"/>
        </w:rPr>
        <w:t xml:space="preserve"> </w:t>
      </w:r>
      <w:r w:rsidR="00477CA4" w:rsidRPr="00183D84">
        <w:rPr>
          <w:rFonts w:cs="Times New Roman"/>
          <w:szCs w:val="24"/>
        </w:rPr>
        <w:t>Eks-</w:t>
      </w:r>
      <w:hyperlink r:id="rId15" w:tooltip="Karesidenan" w:history="1">
        <w:r w:rsidR="00477CA4" w:rsidRPr="00183D84">
          <w:rPr>
            <w:rStyle w:val="Hyperlink"/>
            <w:rFonts w:cs="Times New Roman"/>
            <w:bCs/>
            <w:color w:val="auto"/>
            <w:szCs w:val="24"/>
            <w:u w:val="none"/>
          </w:rPr>
          <w:t>Karesidenan</w:t>
        </w:r>
      </w:hyperlink>
      <w:r w:rsidR="00512B7E">
        <w:rPr>
          <w:rStyle w:val="apple-converted-space"/>
          <w:rFonts w:cs="Times New Roman"/>
          <w:b/>
          <w:bCs/>
          <w:szCs w:val="24"/>
        </w:rPr>
        <w:t xml:space="preserve"> </w:t>
      </w:r>
      <w:r w:rsidR="00477CA4" w:rsidRPr="00183D84">
        <w:rPr>
          <w:rFonts w:cs="Times New Roman"/>
          <w:szCs w:val="24"/>
        </w:rPr>
        <w:t>Banyumas</w:t>
      </w:r>
      <w:r w:rsidR="00512B7E">
        <w:rPr>
          <w:rStyle w:val="apple-converted-space"/>
          <w:rFonts w:cs="Times New Roman"/>
          <w:szCs w:val="24"/>
        </w:rPr>
        <w:t xml:space="preserve"> </w:t>
      </w:r>
      <w:r w:rsidR="00477CA4" w:rsidRPr="00183D84">
        <w:rPr>
          <w:rFonts w:cs="Times New Roman"/>
          <w:szCs w:val="24"/>
        </w:rPr>
        <w:t>adalah wilayah pemerintahan masa Hindia-Belanda</w:t>
      </w:r>
      <w:r w:rsidR="00512B7E">
        <w:rPr>
          <w:rStyle w:val="apple-converted-space"/>
          <w:rFonts w:cs="Times New Roman"/>
          <w:szCs w:val="24"/>
        </w:rPr>
        <w:t xml:space="preserve"> </w:t>
      </w:r>
      <w:r w:rsidR="00477CA4" w:rsidRPr="00183D84">
        <w:rPr>
          <w:rFonts w:cs="Times New Roman"/>
          <w:szCs w:val="24"/>
        </w:rPr>
        <w:t>yang saat ini meliputi</w:t>
      </w:r>
      <w:r w:rsidR="00512B7E">
        <w:rPr>
          <w:rStyle w:val="apple-converted-space"/>
          <w:rFonts w:cs="Times New Roman"/>
          <w:szCs w:val="24"/>
        </w:rPr>
        <w:t xml:space="preserve"> </w:t>
      </w:r>
      <w:r w:rsidR="00477CA4" w:rsidRPr="00183D84">
        <w:rPr>
          <w:rFonts w:cs="Times New Roman"/>
          <w:szCs w:val="24"/>
        </w:rPr>
        <w:t>Kabupaten Banyumas,</w:t>
      </w:r>
      <w:r w:rsidR="00512B7E">
        <w:rPr>
          <w:rStyle w:val="apple-converted-space"/>
          <w:rFonts w:cs="Times New Roman"/>
          <w:szCs w:val="24"/>
        </w:rPr>
        <w:t xml:space="preserve"> </w:t>
      </w:r>
      <w:r w:rsidR="00477CA4" w:rsidRPr="00183D84">
        <w:rPr>
          <w:rFonts w:cs="Times New Roman"/>
          <w:szCs w:val="24"/>
        </w:rPr>
        <w:t>Kabupaten Cilacap,</w:t>
      </w:r>
      <w:r w:rsidR="00477CA4" w:rsidRPr="00183D84">
        <w:rPr>
          <w:rStyle w:val="apple-converted-space"/>
          <w:rFonts w:cs="Times New Roman"/>
          <w:szCs w:val="24"/>
        </w:rPr>
        <w:t> </w:t>
      </w:r>
      <w:r w:rsidR="00477CA4" w:rsidRPr="00183D84">
        <w:rPr>
          <w:rFonts w:cs="Times New Roman"/>
          <w:szCs w:val="24"/>
        </w:rPr>
        <w:t>Kabupaten Purbalingga</w:t>
      </w:r>
      <w:r w:rsidR="00477CA4" w:rsidRPr="00183D84">
        <w:rPr>
          <w:rStyle w:val="apple-converted-space"/>
          <w:rFonts w:cs="Times New Roman"/>
          <w:szCs w:val="24"/>
        </w:rPr>
        <w:t> </w:t>
      </w:r>
      <w:r w:rsidR="00477CA4" w:rsidRPr="00183D84">
        <w:rPr>
          <w:rFonts w:cs="Times New Roman"/>
          <w:szCs w:val="24"/>
        </w:rPr>
        <w:t>dan</w:t>
      </w:r>
      <w:r w:rsidR="00477CA4" w:rsidRPr="00183D84">
        <w:rPr>
          <w:rStyle w:val="apple-converted-space"/>
          <w:rFonts w:cs="Times New Roman"/>
          <w:szCs w:val="24"/>
        </w:rPr>
        <w:t> </w:t>
      </w:r>
      <w:r w:rsidR="00477CA4" w:rsidRPr="00183D84">
        <w:rPr>
          <w:rFonts w:cs="Times New Roman"/>
          <w:szCs w:val="24"/>
        </w:rPr>
        <w:t>Kabupaten Banjarnegara.</w:t>
      </w:r>
    </w:p>
    <w:p w14:paraId="2F35FCAB" w14:textId="77777777" w:rsidR="00512B7E" w:rsidRPr="00512B7E" w:rsidRDefault="00512B7E" w:rsidP="005469AC">
      <w:pPr>
        <w:rPr>
          <w:rFonts w:cs="Times New Roman"/>
          <w:szCs w:val="24"/>
          <w:lang w:val="id-ID"/>
        </w:rPr>
      </w:pPr>
    </w:p>
    <w:p w14:paraId="66F1258B" w14:textId="4C3A38BC" w:rsidR="00512B7E" w:rsidRDefault="005469AC" w:rsidP="00512B7E">
      <w:pPr>
        <w:jc w:val="center"/>
        <w:rPr>
          <w:rFonts w:cs="Times New Roman"/>
          <w:szCs w:val="24"/>
        </w:rPr>
      </w:pPr>
      <w:r>
        <w:rPr>
          <w:rFonts w:cs="Times New Roman"/>
          <w:noProof/>
          <w:szCs w:val="24"/>
          <w:lang w:val="id-ID" w:eastAsia="id-ID"/>
        </w:rPr>
        <w:drawing>
          <wp:inline distT="0" distB="0" distL="0" distR="0" wp14:anchorId="6EE99A73" wp14:editId="05FDE2DE">
            <wp:extent cx="5037455" cy="2470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esidenanvanbanjoemas.jpg"/>
                    <pic:cNvPicPr/>
                  </pic:nvPicPr>
                  <pic:blipFill>
                    <a:blip r:embed="rId16">
                      <a:extLst>
                        <a:ext uri="{28A0092B-C50C-407E-A947-70E740481C1C}">
                          <a14:useLocalDpi xmlns:a14="http://schemas.microsoft.com/office/drawing/2010/main" val="0"/>
                        </a:ext>
                      </a:extLst>
                    </a:blip>
                    <a:stretch>
                      <a:fillRect/>
                    </a:stretch>
                  </pic:blipFill>
                  <pic:spPr>
                    <a:xfrm>
                      <a:off x="0" y="0"/>
                      <a:ext cx="5037455" cy="2470785"/>
                    </a:xfrm>
                    <a:prstGeom prst="rect">
                      <a:avLst/>
                    </a:prstGeom>
                  </pic:spPr>
                </pic:pic>
              </a:graphicData>
            </a:graphic>
          </wp:inline>
        </w:drawing>
      </w:r>
    </w:p>
    <w:p w14:paraId="200CB90F" w14:textId="5142CFCA" w:rsidR="00512B7E" w:rsidRPr="00512B7E" w:rsidRDefault="00512B7E" w:rsidP="00DB4B36">
      <w:pPr>
        <w:jc w:val="center"/>
        <w:rPr>
          <w:rFonts w:cs="Times New Roman"/>
          <w:szCs w:val="24"/>
          <w:lang w:val="id-ID"/>
        </w:rPr>
      </w:pPr>
      <w:r w:rsidRPr="00512B7E">
        <w:rPr>
          <w:rFonts w:cs="Times New Roman"/>
          <w:b/>
          <w:szCs w:val="24"/>
          <w:lang w:val="id-ID"/>
        </w:rPr>
        <w:t>Gambar 1.</w:t>
      </w:r>
      <w:r>
        <w:rPr>
          <w:rFonts w:cs="Times New Roman"/>
          <w:szCs w:val="24"/>
          <w:lang w:val="id-ID"/>
        </w:rPr>
        <w:t xml:space="preserve"> Peta Karesidenan Banyumas</w:t>
      </w:r>
    </w:p>
    <w:p w14:paraId="6301D0C2" w14:textId="73897E33" w:rsidR="00AB4B8D" w:rsidRPr="00DB4B36" w:rsidRDefault="00370F1E" w:rsidP="00AB4B8D">
      <w:pPr>
        <w:pStyle w:val="Heading2"/>
        <w:rPr>
          <w:lang w:val="id-ID"/>
        </w:rPr>
      </w:pPr>
      <w:r w:rsidRPr="00DB4B36">
        <w:rPr>
          <w:lang w:val="id-ID"/>
        </w:rPr>
        <w:t>E-commerce</w:t>
      </w:r>
    </w:p>
    <w:p w14:paraId="72A227FE" w14:textId="7202E1FB" w:rsidR="003504F5" w:rsidRDefault="00370F1E" w:rsidP="003504F5">
      <w:r w:rsidRPr="00370F1E">
        <w:rPr>
          <w:i/>
        </w:rPr>
        <w:t>E-commerce</w:t>
      </w:r>
      <w:r w:rsidR="003504F5">
        <w:t xml:space="preserve"> adalah suatu proses membeli dan menjual produk-produk secara elektronik oleh konsumen dan dari perusahaan</w:t>
      </w:r>
      <w:r w:rsidR="00DB4B36">
        <w:t xml:space="preserve"> ke perusahaan dengan komputer</w:t>
      </w:r>
      <w:r w:rsidR="003504F5">
        <w:t xml:space="preserve"> sebagai perantara transaksi bisnis, </w:t>
      </w:r>
      <w:r w:rsidR="00D71767">
        <w:rPr>
          <w:lang w:val="id-ID"/>
        </w:rPr>
        <w:t>(</w:t>
      </w:r>
      <w:r w:rsidR="00D71767" w:rsidRPr="00D71767">
        <w:t>Loudon,</w:t>
      </w:r>
      <w:r w:rsidR="003504F5" w:rsidRPr="00D71767">
        <w:t>1998).</w:t>
      </w:r>
      <w:r w:rsidR="003504F5">
        <w:t xml:space="preserve"> mengolongkan </w:t>
      </w:r>
      <w:r w:rsidRPr="00370F1E">
        <w:rPr>
          <w:i/>
        </w:rPr>
        <w:t>e-commerce</w:t>
      </w:r>
      <w:r w:rsidR="003504F5">
        <w:t xml:space="preserve"> kedalam 5 jenis, yaitu: </w:t>
      </w:r>
      <w:r w:rsidR="003504F5" w:rsidRPr="00512B7E">
        <w:rPr>
          <w:i/>
        </w:rPr>
        <w:t>Business to Consumer</w:t>
      </w:r>
      <w:r w:rsidR="003504F5">
        <w:t xml:space="preserve"> (B2C) yaitu bisnis </w:t>
      </w:r>
      <w:r w:rsidRPr="00370F1E">
        <w:rPr>
          <w:i/>
        </w:rPr>
        <w:t>online</w:t>
      </w:r>
      <w:r w:rsidR="003504F5">
        <w:t xml:space="preserve"> yang menjual pelanggan individu, </w:t>
      </w:r>
      <w:r w:rsidR="003504F5" w:rsidRPr="00512B7E">
        <w:rPr>
          <w:i/>
        </w:rPr>
        <w:t>Business to Business</w:t>
      </w:r>
      <w:r w:rsidR="003504F5">
        <w:t xml:space="preserve"> (B2B), yaitu bisnis </w:t>
      </w:r>
      <w:r w:rsidRPr="00370F1E">
        <w:rPr>
          <w:i/>
        </w:rPr>
        <w:t>online</w:t>
      </w:r>
      <w:r w:rsidR="003504F5">
        <w:t xml:space="preserve"> yang menjual ke bisnis lainya, </w:t>
      </w:r>
      <w:r w:rsidR="003504F5" w:rsidRPr="00512B7E">
        <w:rPr>
          <w:i/>
        </w:rPr>
        <w:t>Consumer to Consumer</w:t>
      </w:r>
      <w:r w:rsidR="003504F5">
        <w:t xml:space="preserve"> (C2C) yaitu model bisnis dimana konsumen menjual kepada konsumen lain,</w:t>
      </w:r>
      <w:r w:rsidR="003504F5" w:rsidRPr="002829D7">
        <w:t xml:space="preserve"> </w:t>
      </w:r>
      <w:r w:rsidR="00D71767">
        <w:rPr>
          <w:lang w:val="id-ID"/>
        </w:rPr>
        <w:t>(</w:t>
      </w:r>
      <w:r w:rsidR="00D71767" w:rsidRPr="00D71767">
        <w:t>Loudon &amp; Traver ,</w:t>
      </w:r>
      <w:r w:rsidR="003504F5" w:rsidRPr="00D71767">
        <w:t>2010).</w:t>
      </w:r>
    </w:p>
    <w:p w14:paraId="41D077FB" w14:textId="4D0913C4" w:rsidR="003504F5" w:rsidRDefault="00704C38" w:rsidP="003504F5">
      <w:pPr>
        <w:pStyle w:val="Heading2"/>
        <w:rPr>
          <w:lang w:val="id-ID"/>
        </w:rPr>
      </w:pPr>
      <w:r>
        <w:rPr>
          <w:lang w:val="id-ID"/>
        </w:rPr>
        <w:lastRenderedPageBreak/>
        <w:t>Internet</w:t>
      </w:r>
    </w:p>
    <w:p w14:paraId="4DA4F99E" w14:textId="2A4B3089" w:rsidR="00704C38" w:rsidRDefault="00704C38" w:rsidP="00704C38">
      <w:r>
        <w:t xml:space="preserve">Internet suatu </w:t>
      </w:r>
      <w:r w:rsidRPr="00512B7E">
        <w:rPr>
          <w:i/>
        </w:rPr>
        <w:t xml:space="preserve">network computer global </w:t>
      </w:r>
      <w:r>
        <w:t>yang memungkinkan penggunaanya untuk mengirimkan pesan elektronis (</w:t>
      </w:r>
      <w:r w:rsidRPr="00512B7E">
        <w:rPr>
          <w:i/>
        </w:rPr>
        <w:t>email</w:t>
      </w:r>
      <w:r>
        <w:t xml:space="preserve">), berkomunikasi, berbelanja, mencari informasi’ dan dokumen, </w:t>
      </w:r>
      <w:r w:rsidRPr="00DB4B36">
        <w:rPr>
          <w:i/>
        </w:rPr>
        <w:t>file</w:t>
      </w:r>
      <w:r>
        <w:t>/</w:t>
      </w:r>
      <w:r w:rsidRPr="00DB4B36">
        <w:rPr>
          <w:i/>
        </w:rPr>
        <w:t>program</w:t>
      </w:r>
      <w:r>
        <w:t xml:space="preserve"> dari berbagai jenis </w:t>
      </w:r>
      <w:r w:rsidRPr="00D71767">
        <w:t>(Team Cyber, 2010)</w:t>
      </w:r>
      <w:r>
        <w:t>.</w:t>
      </w:r>
    </w:p>
    <w:p w14:paraId="2191D13C" w14:textId="7370FE35" w:rsidR="00704C38" w:rsidRDefault="00704C38" w:rsidP="00704C38">
      <w:pPr>
        <w:pStyle w:val="Heading2"/>
        <w:rPr>
          <w:lang w:val="id-ID"/>
        </w:rPr>
      </w:pPr>
      <w:r>
        <w:rPr>
          <w:lang w:val="id-ID"/>
        </w:rPr>
        <w:t>MySQL</w:t>
      </w:r>
    </w:p>
    <w:p w14:paraId="50D5209A" w14:textId="77777777" w:rsidR="00704C38" w:rsidRDefault="00704C38" w:rsidP="00704C38">
      <w:pPr>
        <w:ind w:firstLine="567"/>
        <w:rPr>
          <w:rFonts w:eastAsia="Times New Roman"/>
          <w:lang w:bidi="en-US"/>
        </w:rPr>
      </w:pPr>
      <w:r w:rsidRPr="000F27DA">
        <w:rPr>
          <w:rFonts w:eastAsia="Times New Roman"/>
          <w:lang w:bidi="en-US"/>
        </w:rPr>
        <w:t xml:space="preserve">MySQL adalah suatu </w:t>
      </w:r>
      <w:r w:rsidRPr="000F27DA">
        <w:rPr>
          <w:rFonts w:eastAsia="Times New Roman"/>
          <w:i/>
          <w:lang w:bidi="en-US"/>
        </w:rPr>
        <w:t>Relational Data Base Management System</w:t>
      </w:r>
      <w:r w:rsidRPr="000F27DA">
        <w:rPr>
          <w:rFonts w:eastAsia="Times New Roman"/>
          <w:lang w:bidi="en-US"/>
        </w:rPr>
        <w:t xml:space="preserve">  (RDBMS) yaitu aplikasi yang menjalankan fungsi pengolahan data. MySQL pertama dikembangkan oleh MySQLAB yang kemudian di akuisisi oleh </w:t>
      </w:r>
      <w:r w:rsidRPr="000F27DA">
        <w:rPr>
          <w:rFonts w:eastAsia="Times New Roman"/>
          <w:i/>
          <w:lang w:bidi="en-US"/>
        </w:rPr>
        <w:t>Sun Microsystem</w:t>
      </w:r>
      <w:r w:rsidRPr="000F27DA">
        <w:rPr>
          <w:rFonts w:eastAsia="Times New Roman"/>
          <w:lang w:bidi="en-US"/>
        </w:rPr>
        <w:t xml:space="preserve"> dan terakhir dikelola oleh </w:t>
      </w:r>
      <w:r w:rsidRPr="000F27DA">
        <w:rPr>
          <w:rFonts w:eastAsia="Times New Roman"/>
          <w:i/>
          <w:lang w:bidi="en-US"/>
        </w:rPr>
        <w:t>Oracle Coorporation</w:t>
      </w:r>
      <w:r w:rsidRPr="000F27DA">
        <w:rPr>
          <w:rFonts w:eastAsia="Times New Roman"/>
          <w:lang w:bidi="en-US"/>
        </w:rPr>
        <w:t>.</w:t>
      </w:r>
      <w:r>
        <w:rPr>
          <w:rFonts w:eastAsia="Times New Roman"/>
          <w:lang w:bidi="en-US"/>
        </w:rPr>
        <w:t xml:space="preserve"> </w:t>
      </w:r>
      <w:r w:rsidRPr="000F27DA">
        <w:rPr>
          <w:rFonts w:eastAsia="Times New Roman"/>
          <w:lang w:bidi="en-US"/>
        </w:rPr>
        <w:t xml:space="preserve">MySQL merupakan </w:t>
      </w:r>
      <w:r w:rsidRPr="00DB4B36">
        <w:rPr>
          <w:rFonts w:eastAsia="Times New Roman"/>
          <w:i/>
          <w:lang w:bidi="en-US"/>
        </w:rPr>
        <w:t>database</w:t>
      </w:r>
      <w:r w:rsidRPr="000F27DA">
        <w:rPr>
          <w:rFonts w:eastAsia="Times New Roman"/>
          <w:lang w:bidi="en-US"/>
        </w:rPr>
        <w:t xml:space="preserve"> yang akan digunakan, karena merupakan standar </w:t>
      </w:r>
      <w:r w:rsidRPr="000F27DA">
        <w:rPr>
          <w:rFonts w:eastAsia="Times New Roman"/>
          <w:i/>
          <w:lang w:bidi="en-US"/>
        </w:rPr>
        <w:t>database</w:t>
      </w:r>
      <w:r w:rsidRPr="000F27DA">
        <w:rPr>
          <w:rFonts w:eastAsia="Times New Roman"/>
          <w:lang w:bidi="en-US"/>
        </w:rPr>
        <w:t xml:space="preserve"> untuk </w:t>
      </w:r>
      <w:r w:rsidRPr="000F27DA">
        <w:rPr>
          <w:rFonts w:eastAsia="Times New Roman"/>
          <w:i/>
          <w:lang w:bidi="en-US"/>
        </w:rPr>
        <w:t>server</w:t>
      </w:r>
      <w:r w:rsidRPr="000F27DA">
        <w:rPr>
          <w:rFonts w:eastAsia="Times New Roman"/>
          <w:lang w:bidi="en-US"/>
        </w:rPr>
        <w:t>.</w:t>
      </w:r>
    </w:p>
    <w:p w14:paraId="639F5AF3" w14:textId="4AD3A00B" w:rsidR="00704C38" w:rsidRDefault="00704C38" w:rsidP="00704C38">
      <w:pPr>
        <w:rPr>
          <w:rFonts w:eastAsia="Calibri"/>
        </w:rPr>
      </w:pPr>
      <w:r>
        <w:rPr>
          <w:rFonts w:eastAsia="Calibri"/>
        </w:rPr>
        <w:t xml:space="preserve">MySQL </w:t>
      </w:r>
      <w:r w:rsidRPr="00F25AD7">
        <w:rPr>
          <w:rFonts w:eastAsia="Calibri"/>
        </w:rPr>
        <w:t xml:space="preserve">dipilih karena merupakan </w:t>
      </w:r>
      <w:r w:rsidRPr="00DD180C">
        <w:rPr>
          <w:rFonts w:eastAsia="Calibri"/>
          <w:i/>
        </w:rPr>
        <w:t>free</w:t>
      </w:r>
      <w:r>
        <w:rPr>
          <w:rFonts w:eastAsia="Calibri"/>
        </w:rPr>
        <w:t xml:space="preserve"> </w:t>
      </w:r>
      <w:r>
        <w:rPr>
          <w:rFonts w:eastAsia="Calibri"/>
          <w:i/>
          <w:lang w:val="id-ID"/>
        </w:rPr>
        <w:t xml:space="preserve">database </w:t>
      </w:r>
      <w:r>
        <w:rPr>
          <w:rFonts w:eastAsia="Calibri"/>
          <w:lang w:val="id-ID"/>
        </w:rPr>
        <w:t>y</w:t>
      </w:r>
      <w:r w:rsidRPr="00F25AD7">
        <w:rPr>
          <w:rFonts w:eastAsia="Calibri"/>
        </w:rPr>
        <w:t>ang telah mampu menangani data yang cukup besar. Perusahaan yang mengembangkan MySQL yaitu TeX, mengaku mampu menyimpan data lebih dari empat puluh database, sepuluh ribu tabel dan sekitar tujuh juta baris, dengan total kurang lebih 100 Gigabyte data</w:t>
      </w:r>
      <w:r>
        <w:rPr>
          <w:rFonts w:eastAsia="Calibri"/>
        </w:rPr>
        <w:t>.</w:t>
      </w:r>
    </w:p>
    <w:p w14:paraId="33AFA5C1" w14:textId="0CB23979" w:rsidR="00704C38" w:rsidRDefault="00704C38" w:rsidP="00704C38">
      <w:pPr>
        <w:pStyle w:val="Heading2"/>
        <w:rPr>
          <w:lang w:val="id-ID"/>
        </w:rPr>
      </w:pPr>
      <w:r>
        <w:rPr>
          <w:lang w:val="id-ID"/>
        </w:rPr>
        <w:t>PHP</w:t>
      </w:r>
    </w:p>
    <w:p w14:paraId="248490C2" w14:textId="2C8C47FE" w:rsidR="00704C38" w:rsidRDefault="00704C38" w:rsidP="00704C38">
      <w:pPr>
        <w:rPr>
          <w:rFonts w:eastAsia="Calibri"/>
        </w:rPr>
      </w:pPr>
      <w:r>
        <w:rPr>
          <w:rFonts w:eastAsia="Calibri"/>
          <w:lang w:val="id-ID"/>
        </w:rPr>
        <w:t>PHP Hypertext Preprocessor(PHP) m</w:t>
      </w:r>
      <w:r w:rsidRPr="00A86266">
        <w:rPr>
          <w:rFonts w:eastAsia="Calibri"/>
        </w:rPr>
        <w:t>erupakan</w:t>
      </w:r>
      <w:r>
        <w:rPr>
          <w:rFonts w:eastAsia="Calibri"/>
        </w:rPr>
        <w:t xml:space="preserve"> bahasa pemrograman </w:t>
      </w:r>
      <w:r w:rsidR="007C0EA4" w:rsidRPr="007C0EA4">
        <w:rPr>
          <w:rFonts w:eastAsia="Calibri"/>
          <w:i/>
        </w:rPr>
        <w:t>web</w:t>
      </w:r>
      <w:r>
        <w:rPr>
          <w:rFonts w:eastAsia="Calibri"/>
        </w:rPr>
        <w:t xml:space="preserve"> yang </w:t>
      </w:r>
      <w:r w:rsidRPr="00A86266">
        <w:rPr>
          <w:rFonts w:eastAsia="Calibri"/>
        </w:rPr>
        <w:t xml:space="preserve">bersifat </w:t>
      </w:r>
      <w:r w:rsidRPr="00DB4B36">
        <w:rPr>
          <w:rFonts w:eastAsia="Calibri"/>
          <w:i/>
        </w:rPr>
        <w:t>server side</w:t>
      </w:r>
      <w:r>
        <w:rPr>
          <w:rFonts w:eastAsia="Calibri"/>
        </w:rPr>
        <w:t xml:space="preserve"> </w:t>
      </w:r>
      <w:r w:rsidRPr="00A86266">
        <w:rPr>
          <w:rFonts w:eastAsia="Calibri"/>
        </w:rPr>
        <w:t xml:space="preserve">(bekerja di sisi server). PHP merupakan </w:t>
      </w:r>
      <w:r w:rsidRPr="00A86266">
        <w:rPr>
          <w:rFonts w:eastAsia="Calibri"/>
          <w:i/>
          <w:iCs/>
        </w:rPr>
        <w:t xml:space="preserve">script </w:t>
      </w:r>
      <w:r w:rsidRPr="00A86266">
        <w:rPr>
          <w:rFonts w:eastAsia="Calibri"/>
        </w:rPr>
        <w:t>yang</w:t>
      </w:r>
      <w:r>
        <w:rPr>
          <w:rFonts w:eastAsia="Calibri"/>
        </w:rPr>
        <w:t xml:space="preserve"> menyatu </w:t>
      </w:r>
      <w:r w:rsidRPr="00A86266">
        <w:rPr>
          <w:rFonts w:eastAsia="Calibri"/>
        </w:rPr>
        <w:t xml:space="preserve">dengan </w:t>
      </w:r>
      <w:r w:rsidRPr="00A86266">
        <w:rPr>
          <w:rFonts w:eastAsia="Calibri"/>
          <w:i/>
          <w:iCs/>
        </w:rPr>
        <w:t>Hyper Text Markup Language</w:t>
      </w:r>
      <w:r>
        <w:rPr>
          <w:rFonts w:eastAsia="Calibri"/>
        </w:rPr>
        <w:t xml:space="preserve"> </w:t>
      </w:r>
      <w:r w:rsidRPr="00A86266">
        <w:rPr>
          <w:rFonts w:eastAsia="Calibri"/>
        </w:rPr>
        <w:t>(HTML)</w:t>
      </w:r>
      <w:r>
        <w:rPr>
          <w:rFonts w:eastAsia="Calibri"/>
        </w:rPr>
        <w:t xml:space="preserve"> dan berada pada </w:t>
      </w:r>
      <w:r w:rsidRPr="00DB4B36">
        <w:rPr>
          <w:rFonts w:eastAsia="Calibri"/>
          <w:i/>
        </w:rPr>
        <w:t>server</w:t>
      </w:r>
      <w:r>
        <w:rPr>
          <w:rFonts w:eastAsia="Calibri"/>
        </w:rPr>
        <w:t xml:space="preserve"> (</w:t>
      </w:r>
      <w:r w:rsidRPr="00DB4B36">
        <w:rPr>
          <w:rFonts w:eastAsia="Calibri"/>
          <w:i/>
        </w:rPr>
        <w:t>server side</w:t>
      </w:r>
      <w:r w:rsidRPr="00A86266">
        <w:rPr>
          <w:rFonts w:eastAsia="Calibri"/>
        </w:rPr>
        <w:t xml:space="preserve"> HTML</w:t>
      </w:r>
      <w:r>
        <w:rPr>
          <w:rFonts w:eastAsia="Calibri"/>
        </w:rPr>
        <w:t xml:space="preserve"> </w:t>
      </w:r>
      <w:r w:rsidRPr="00A86266">
        <w:rPr>
          <w:rFonts w:eastAsia="Calibri"/>
          <w:i/>
          <w:iCs/>
        </w:rPr>
        <w:t>embedded scripting</w:t>
      </w:r>
      <w:r w:rsidRPr="00A86266">
        <w:rPr>
          <w:rFonts w:eastAsia="Calibri"/>
        </w:rPr>
        <w:t>). Sebagian besar sintaks mirip</w:t>
      </w:r>
      <w:r>
        <w:rPr>
          <w:rFonts w:eastAsia="Calibri"/>
        </w:rPr>
        <w:t xml:space="preserve"> dengan bahasa C, </w:t>
      </w:r>
      <w:r w:rsidRPr="00A86266">
        <w:rPr>
          <w:rFonts w:eastAsia="Calibri"/>
        </w:rPr>
        <w:t>Java, Asp dan Perl, ditambah</w:t>
      </w:r>
      <w:r>
        <w:rPr>
          <w:rFonts w:eastAsia="Calibri"/>
        </w:rPr>
        <w:t xml:space="preserve"> </w:t>
      </w:r>
      <w:r w:rsidRPr="00A86266">
        <w:rPr>
          <w:rFonts w:eastAsia="Calibri"/>
        </w:rPr>
        <w:t>beberapa fungsi PHP yang spesifik. Tujuan utama</w:t>
      </w:r>
      <w:r>
        <w:rPr>
          <w:rFonts w:eastAsia="Calibri"/>
        </w:rPr>
        <w:t xml:space="preserve"> </w:t>
      </w:r>
      <w:r w:rsidRPr="00A86266">
        <w:rPr>
          <w:rFonts w:eastAsia="Calibri"/>
        </w:rPr>
        <w:t>bahasa ini adalah untuk memungkinkan perancang</w:t>
      </w:r>
      <w:r>
        <w:rPr>
          <w:rFonts w:eastAsia="Calibri"/>
        </w:rPr>
        <w:t xml:space="preserve"> </w:t>
      </w:r>
      <w:r w:rsidR="007C0EA4" w:rsidRPr="007C0EA4">
        <w:rPr>
          <w:rFonts w:eastAsia="Calibri"/>
          <w:i/>
        </w:rPr>
        <w:t>web</w:t>
      </w:r>
      <w:r>
        <w:rPr>
          <w:rFonts w:eastAsia="Calibri"/>
        </w:rPr>
        <w:t xml:space="preserve"> untuk menulis halaman </w:t>
      </w:r>
      <w:r w:rsidR="007C0EA4" w:rsidRPr="007C0EA4">
        <w:rPr>
          <w:rFonts w:eastAsia="Calibri"/>
          <w:i/>
        </w:rPr>
        <w:t>web</w:t>
      </w:r>
      <w:r w:rsidRPr="00A86266">
        <w:rPr>
          <w:rFonts w:eastAsia="Calibri"/>
        </w:rPr>
        <w:t xml:space="preserve"> dinamik dengan</w:t>
      </w:r>
      <w:r>
        <w:rPr>
          <w:rFonts w:eastAsia="Calibri"/>
        </w:rPr>
        <w:t xml:space="preserve"> </w:t>
      </w:r>
      <w:r w:rsidRPr="00A86266">
        <w:rPr>
          <w:rFonts w:eastAsia="Calibri"/>
        </w:rPr>
        <w:t>cepat. Kelebihan dari bahasa pemrograman ini</w:t>
      </w:r>
      <w:r>
        <w:rPr>
          <w:rFonts w:eastAsia="Calibri"/>
        </w:rPr>
        <w:t xml:space="preserve"> adalah </w:t>
      </w:r>
      <w:r w:rsidRPr="00A86266">
        <w:rPr>
          <w:rFonts w:eastAsia="Calibri"/>
        </w:rPr>
        <w:t xml:space="preserve">seluruh aplikasi berbasis </w:t>
      </w:r>
      <w:r w:rsidR="007C0EA4" w:rsidRPr="007C0EA4">
        <w:rPr>
          <w:rFonts w:eastAsia="Calibri"/>
          <w:i/>
        </w:rPr>
        <w:t>web</w:t>
      </w:r>
      <w:r w:rsidRPr="00A86266">
        <w:rPr>
          <w:rFonts w:eastAsia="Calibri"/>
        </w:rPr>
        <w:t xml:space="preserve"> dapat dibuat</w:t>
      </w:r>
      <w:r>
        <w:rPr>
          <w:rFonts w:eastAsia="Calibri"/>
        </w:rPr>
        <w:t xml:space="preserve"> dengan PHP. Namun kekuatan yang </w:t>
      </w:r>
      <w:r w:rsidRPr="00A86266">
        <w:rPr>
          <w:rFonts w:eastAsia="Calibri"/>
        </w:rPr>
        <w:t>paling utama</w:t>
      </w:r>
      <w:r>
        <w:rPr>
          <w:rFonts w:eastAsia="Calibri"/>
        </w:rPr>
        <w:t xml:space="preserve"> </w:t>
      </w:r>
      <w:r w:rsidRPr="00A86266">
        <w:rPr>
          <w:rFonts w:eastAsia="Calibri"/>
        </w:rPr>
        <w:t>PHP adalah pada konektivitasnya dengan sistem</w:t>
      </w:r>
      <w:r>
        <w:rPr>
          <w:rFonts w:eastAsia="Calibri"/>
        </w:rPr>
        <w:t xml:space="preserve"> </w:t>
      </w:r>
      <w:r w:rsidRPr="00DB4B36">
        <w:rPr>
          <w:rFonts w:eastAsia="Calibri"/>
          <w:i/>
        </w:rPr>
        <w:t>database</w:t>
      </w:r>
      <w:r w:rsidRPr="00A86266">
        <w:rPr>
          <w:rFonts w:eastAsia="Calibri"/>
        </w:rPr>
        <w:t xml:space="preserve"> di dalam </w:t>
      </w:r>
      <w:r w:rsidR="007C0EA4" w:rsidRPr="007C0EA4">
        <w:rPr>
          <w:rFonts w:eastAsia="Calibri"/>
          <w:i/>
        </w:rPr>
        <w:t>web</w:t>
      </w:r>
      <w:r w:rsidRPr="00A86266">
        <w:rPr>
          <w:rFonts w:eastAsia="Calibri"/>
        </w:rPr>
        <w:t>.</w:t>
      </w:r>
    </w:p>
    <w:p w14:paraId="061C0916" w14:textId="3A4F365E" w:rsidR="00477CA4" w:rsidRDefault="00477CA4" w:rsidP="00477CA4">
      <w:pPr>
        <w:pStyle w:val="Heading2"/>
        <w:rPr>
          <w:lang w:val="id-ID"/>
        </w:rPr>
      </w:pPr>
      <w:r>
        <w:rPr>
          <w:lang w:val="id-ID"/>
        </w:rPr>
        <w:lastRenderedPageBreak/>
        <w:t>Framework CodeIgniter</w:t>
      </w:r>
    </w:p>
    <w:p w14:paraId="64E8E7F4" w14:textId="0AC1BA6A" w:rsidR="00183D84" w:rsidRPr="00183D84" w:rsidRDefault="00183D84" w:rsidP="00183D84">
      <w:pPr>
        <w:rPr>
          <w:rFonts w:ascii="Coming Soon" w:hAnsi="Coming Soon" w:hint="eastAsia"/>
          <w:lang w:val="id-ID" w:eastAsia="id-ID"/>
        </w:rPr>
      </w:pPr>
      <w:r w:rsidRPr="007C0EA4">
        <w:rPr>
          <w:i/>
          <w:lang w:eastAsia="id-ID"/>
        </w:rPr>
        <w:t>Codeigniter</w:t>
      </w:r>
      <w:r w:rsidRPr="00183D84">
        <w:rPr>
          <w:lang w:eastAsia="id-ID"/>
        </w:rPr>
        <w:t xml:space="preserve"> adalah sebuah </w:t>
      </w:r>
      <w:r w:rsidRPr="007C0EA4">
        <w:rPr>
          <w:i/>
          <w:lang w:eastAsia="id-ID"/>
        </w:rPr>
        <w:t>framework</w:t>
      </w:r>
      <w:r w:rsidRPr="00183D84">
        <w:rPr>
          <w:lang w:eastAsia="id-ID"/>
        </w:rPr>
        <w:t xml:space="preserve"> PHP yang dapat membantu mempercepat </w:t>
      </w:r>
      <w:r w:rsidRPr="007C0EA4">
        <w:rPr>
          <w:i/>
          <w:lang w:eastAsia="id-ID"/>
        </w:rPr>
        <w:t>developer</w:t>
      </w:r>
      <w:r w:rsidRPr="00183D84">
        <w:rPr>
          <w:lang w:eastAsia="id-ID"/>
        </w:rPr>
        <w:t xml:space="preserve"> dalam pengembangan aplikasi </w:t>
      </w:r>
      <w:r w:rsidR="007C0EA4" w:rsidRPr="007C0EA4">
        <w:rPr>
          <w:i/>
          <w:lang w:eastAsia="id-ID"/>
        </w:rPr>
        <w:t>web</w:t>
      </w:r>
      <w:r w:rsidRPr="00183D84">
        <w:rPr>
          <w:lang w:eastAsia="id-ID"/>
        </w:rPr>
        <w:t xml:space="preserve"> berbasis PHP dibandingkan jika menulis semua kode program dari awal.</w:t>
      </w:r>
    </w:p>
    <w:p w14:paraId="561778EB" w14:textId="7F5B05AE" w:rsidR="00183D84" w:rsidRPr="00183D84" w:rsidRDefault="00183D84" w:rsidP="00183D84">
      <w:pPr>
        <w:rPr>
          <w:rFonts w:ascii="Coming Soon" w:hAnsi="Coming Soon" w:hint="eastAsia"/>
          <w:lang w:val="id-ID" w:eastAsia="id-ID"/>
        </w:rPr>
      </w:pPr>
      <w:r w:rsidRPr="007C0EA4">
        <w:rPr>
          <w:i/>
          <w:lang w:eastAsia="id-ID"/>
        </w:rPr>
        <w:t>Codeigniter</w:t>
      </w:r>
      <w:r w:rsidRPr="00183D84">
        <w:rPr>
          <w:lang w:eastAsia="id-ID"/>
        </w:rPr>
        <w:t xml:space="preserve"> menyediakan banyak </w:t>
      </w:r>
      <w:r w:rsidRPr="007C0EA4">
        <w:rPr>
          <w:i/>
          <w:lang w:eastAsia="id-ID"/>
        </w:rPr>
        <w:t>library</w:t>
      </w:r>
      <w:r w:rsidRPr="00183D84">
        <w:rPr>
          <w:lang w:eastAsia="id-ID"/>
        </w:rPr>
        <w:t xml:space="preserve"> untuk mengerjakan tugas</w:t>
      </w:r>
      <w:r w:rsidR="00DB4B36">
        <w:rPr>
          <w:lang w:val="id-ID" w:eastAsia="id-ID"/>
        </w:rPr>
        <w:t xml:space="preserve"> </w:t>
      </w:r>
      <w:r w:rsidRPr="00183D84">
        <w:rPr>
          <w:lang w:eastAsia="id-ID"/>
        </w:rPr>
        <w:t>-</w:t>
      </w:r>
      <w:r w:rsidR="00DB4B36">
        <w:rPr>
          <w:lang w:val="id-ID" w:eastAsia="id-ID"/>
        </w:rPr>
        <w:t xml:space="preserve"> </w:t>
      </w:r>
      <w:r w:rsidRPr="00183D84">
        <w:rPr>
          <w:lang w:eastAsia="id-ID"/>
        </w:rPr>
        <w:t xml:space="preserve">tugas yang umumnya ada pada sebuah aplikasi berbasis </w:t>
      </w:r>
      <w:r w:rsidR="007C0EA4" w:rsidRPr="007C0EA4">
        <w:rPr>
          <w:i/>
          <w:lang w:eastAsia="id-ID"/>
        </w:rPr>
        <w:t>web</w:t>
      </w:r>
      <w:r w:rsidRPr="00183D84">
        <w:rPr>
          <w:lang w:eastAsia="id-ID"/>
        </w:rPr>
        <w:t xml:space="preserve">. Selain itu, struktur dan susunan logis dari </w:t>
      </w:r>
      <w:r w:rsidRPr="007C0EA4">
        <w:rPr>
          <w:i/>
          <w:lang w:eastAsia="id-ID"/>
        </w:rPr>
        <w:t>codeigniter</w:t>
      </w:r>
      <w:r>
        <w:rPr>
          <w:lang w:eastAsia="id-ID"/>
        </w:rPr>
        <w:t xml:space="preserve"> membuat aplikasi yang di</w:t>
      </w:r>
      <w:r w:rsidRPr="00183D84">
        <w:rPr>
          <w:lang w:eastAsia="id-ID"/>
        </w:rPr>
        <w:t xml:space="preserve">buat menjadi semakin teratur </w:t>
      </w:r>
      <w:r>
        <w:rPr>
          <w:lang w:eastAsia="id-ID"/>
        </w:rPr>
        <w:t xml:space="preserve">dan rapi. Dengan demikian, </w:t>
      </w:r>
      <w:r w:rsidRPr="007C0EA4">
        <w:rPr>
          <w:i/>
          <w:lang w:eastAsia="id-ID"/>
        </w:rPr>
        <w:t xml:space="preserve">developer </w:t>
      </w:r>
      <w:r w:rsidR="007C0EA4">
        <w:rPr>
          <w:lang w:eastAsia="id-ID"/>
        </w:rPr>
        <w:t>dapat fok</w:t>
      </w:r>
      <w:r w:rsidRPr="00183D84">
        <w:rPr>
          <w:lang w:eastAsia="id-ID"/>
        </w:rPr>
        <w:t>us pada fitur-fitur ap</w:t>
      </w:r>
      <w:r>
        <w:rPr>
          <w:lang w:eastAsia="id-ID"/>
        </w:rPr>
        <w:t xml:space="preserve">a yang dibutuhkan aplikasi </w:t>
      </w:r>
      <w:r w:rsidRPr="00183D84">
        <w:rPr>
          <w:lang w:eastAsia="id-ID"/>
        </w:rPr>
        <w:t>dengan membuat kode program seminimal mungkin.</w:t>
      </w:r>
    </w:p>
    <w:p w14:paraId="55B169CA" w14:textId="77777777" w:rsidR="00951973" w:rsidRDefault="009A4C8B" w:rsidP="004179AC">
      <w:pPr>
        <w:pStyle w:val="Heading1"/>
      </w:pPr>
      <w:r>
        <w:t>Metoda Penelitian</w:t>
      </w:r>
    </w:p>
    <w:p w14:paraId="4A31FEB2" w14:textId="660ED0B3" w:rsidR="00477CA4" w:rsidRPr="009E63A9" w:rsidRDefault="00477CA4" w:rsidP="00477CA4">
      <w:pPr>
        <w:ind w:firstLine="567"/>
      </w:pPr>
      <w:r w:rsidRPr="007F280D">
        <w:t xml:space="preserve">Penelitian ini adalah penelitian </w:t>
      </w:r>
      <w:r w:rsidRPr="007F280D">
        <w:rPr>
          <w:i/>
        </w:rPr>
        <w:t>rancang-bangun</w:t>
      </w:r>
      <w:r>
        <w:t xml:space="preserve">. Penelitian berawal dari latar belakang </w:t>
      </w:r>
      <w:r w:rsidRPr="007F280D">
        <w:t>permasalahan yang ada, memetakan proses-proses yang ada, mencari sumber permasalahan, dan akhirnya merancang dan mengembangkan suatu sistem yang dapat digunakan untuk mereduksi atau mengeliminasi permasalahan yang ada. Berikut ini adalah baha</w:t>
      </w:r>
      <w:r>
        <w:t xml:space="preserve">n, alat, dan metode perancangan </w:t>
      </w:r>
      <w:r w:rsidRPr="007F280D">
        <w:t xml:space="preserve">sistem serta tahapan penelitian guna merancang </w:t>
      </w:r>
      <w:r>
        <w:t xml:space="preserve">aplikasi </w:t>
      </w:r>
      <w:r w:rsidR="00370F1E" w:rsidRPr="00370F1E">
        <w:rPr>
          <w:i/>
        </w:rPr>
        <w:t>e-commerce</w:t>
      </w:r>
      <w:r>
        <w:t xml:space="preserve"> </w:t>
      </w:r>
      <w:r w:rsidRPr="00477CA4">
        <w:rPr>
          <w:i/>
        </w:rPr>
        <w:t>C2C</w:t>
      </w:r>
      <w:r>
        <w:t xml:space="preserve"> untuk Karesidenan Banyumas.</w:t>
      </w:r>
    </w:p>
    <w:p w14:paraId="7CCAB21D" w14:textId="77777777" w:rsidR="00951973" w:rsidRDefault="009A4C8B" w:rsidP="009A4C8B">
      <w:pPr>
        <w:pStyle w:val="Heading2"/>
      </w:pPr>
      <w:r>
        <w:t>Bahan Penelitian</w:t>
      </w:r>
    </w:p>
    <w:p w14:paraId="73717D87" w14:textId="3B4990AC" w:rsidR="00183D84" w:rsidRPr="00183D84" w:rsidRDefault="00183D84" w:rsidP="00183D84">
      <w:pPr>
        <w:pStyle w:val="PictureTitle"/>
        <w:jc w:val="both"/>
        <w:rPr>
          <w:i/>
          <w:lang w:val="id-ID"/>
        </w:rPr>
      </w:pPr>
      <w:r>
        <w:rPr>
          <w:lang w:val="id-ID"/>
        </w:rPr>
        <w:t xml:space="preserve">Penelitian ini akan </w:t>
      </w:r>
      <w:r>
        <w:t xml:space="preserve">menggali data dan informasi dari berbagai sumber. Sumber utama didapat dari </w:t>
      </w:r>
      <w:r>
        <w:rPr>
          <w:lang w:val="id-ID"/>
        </w:rPr>
        <w:t>hasil observasi oleh penulis</w:t>
      </w:r>
      <w:r>
        <w:t xml:space="preserve"> untuk mendapatkan informasi tentang </w:t>
      </w:r>
      <w:r>
        <w:rPr>
          <w:lang w:val="id-ID"/>
        </w:rPr>
        <w:t xml:space="preserve">kebutuhan dan fitur </w:t>
      </w:r>
      <w:r w:rsidR="007C0EA4" w:rsidRPr="007C0EA4">
        <w:rPr>
          <w:i/>
          <w:lang w:val="id-ID"/>
        </w:rPr>
        <w:t>web</w:t>
      </w:r>
      <w:r>
        <w:rPr>
          <w:lang w:val="id-ID"/>
        </w:rPr>
        <w:t>site</w:t>
      </w:r>
      <w:r>
        <w:t xml:space="preserve">. Data dan informasi </w:t>
      </w:r>
      <w:r>
        <w:rPr>
          <w:lang w:val="id-ID"/>
        </w:rPr>
        <w:t xml:space="preserve">lain </w:t>
      </w:r>
      <w:r>
        <w:t>akan diperoleh melalui wawancara</w:t>
      </w:r>
      <w:r w:rsidR="007C0EA4">
        <w:t xml:space="preserve"> langsung dengan beberapa </w:t>
      </w:r>
      <w:r w:rsidR="007C0EA4" w:rsidRPr="007C0EA4">
        <w:rPr>
          <w:i/>
        </w:rPr>
        <w:t>user</w:t>
      </w:r>
      <w:r w:rsidR="007C0EA4">
        <w:t xml:space="preserve"> </w:t>
      </w:r>
      <w:r>
        <w:t>dan sumber lain melalu</w:t>
      </w:r>
      <w:r>
        <w:rPr>
          <w:lang w:val="id-ID"/>
        </w:rPr>
        <w:t xml:space="preserve">i </w:t>
      </w:r>
      <w:r>
        <w:rPr>
          <w:i/>
          <w:lang w:val="id-ID"/>
        </w:rPr>
        <w:t>internet.</w:t>
      </w:r>
    </w:p>
    <w:p w14:paraId="3649183D" w14:textId="63E99722" w:rsidR="009A4C8B" w:rsidRDefault="009A4C8B" w:rsidP="00183D84">
      <w:pPr>
        <w:pStyle w:val="Heading2"/>
      </w:pPr>
      <w:r>
        <w:t>Alat Penelitian</w:t>
      </w:r>
    </w:p>
    <w:p w14:paraId="2D33B447" w14:textId="77777777" w:rsidR="00824630" w:rsidRDefault="00824630" w:rsidP="00824630">
      <w:r w:rsidRPr="00B22BFD">
        <w:rPr>
          <w:lang w:val="id-ID"/>
        </w:rPr>
        <w:t xml:space="preserve">Alat yang digunakan dalam penelitian ini adalah komputer dengan spesifikasi cukup untuk menjalankan sistem operasi dan perangkat lunak </w:t>
      </w:r>
      <w:r>
        <w:t>pengembangan serta koneksitas Internet</w:t>
      </w:r>
      <w:r w:rsidR="00581481">
        <w:t xml:space="preserve"> </w:t>
      </w:r>
      <w:sdt>
        <w:sdtPr>
          <w:id w:val="875977995"/>
          <w:citation/>
        </w:sdtPr>
        <w:sdtEndPr/>
        <w:sdtContent>
          <w:r w:rsidR="00581481">
            <w:fldChar w:fldCharType="begin"/>
          </w:r>
          <w:r w:rsidR="00581481">
            <w:instrText xml:space="preserve"> CITATION Jog05 \l 1033 </w:instrText>
          </w:r>
          <w:r w:rsidR="00581481">
            <w:fldChar w:fldCharType="separate"/>
          </w:r>
          <w:r w:rsidR="00581481" w:rsidRPr="00581481">
            <w:rPr>
              <w:noProof/>
            </w:rPr>
            <w:t>(Jogiyanto, 2005)</w:t>
          </w:r>
          <w:r w:rsidR="00581481">
            <w:fldChar w:fldCharType="end"/>
          </w:r>
        </w:sdtContent>
      </w:sdt>
      <w:r>
        <w:t>.</w:t>
      </w:r>
    </w:p>
    <w:p w14:paraId="59B1EAC5" w14:textId="77777777" w:rsidR="00D71767" w:rsidRPr="00B22BFD" w:rsidRDefault="00D71767" w:rsidP="00824630">
      <w:pPr>
        <w:rPr>
          <w:lang w:val="id-ID"/>
        </w:rPr>
      </w:pPr>
    </w:p>
    <w:p w14:paraId="3397D2A6" w14:textId="77777777" w:rsidR="00824630" w:rsidRPr="00B22BFD" w:rsidRDefault="00824630" w:rsidP="00824630">
      <w:pPr>
        <w:rPr>
          <w:lang w:val="id-ID"/>
        </w:rPr>
      </w:pPr>
      <w:r w:rsidRPr="00B22BFD">
        <w:rPr>
          <w:lang w:val="id-ID"/>
        </w:rPr>
        <w:lastRenderedPageBreak/>
        <w:t xml:space="preserve">Sistem Operasi dan program-program aplikasi yang dipergunakan dalam dalam pengembangan </w:t>
      </w:r>
      <w:r>
        <w:t xml:space="preserve">aplikasi ini </w:t>
      </w:r>
      <w:r w:rsidRPr="00B22BFD">
        <w:rPr>
          <w:lang w:val="id-ID"/>
        </w:rPr>
        <w:t xml:space="preserve"> adalah:</w:t>
      </w:r>
    </w:p>
    <w:p w14:paraId="548494F0" w14:textId="254F8758" w:rsidR="00824630" w:rsidRPr="00B22BFD" w:rsidRDefault="00824630" w:rsidP="00183D84">
      <w:pPr>
        <w:pStyle w:val="BullList"/>
      </w:pPr>
      <w:r w:rsidRPr="00B22BFD">
        <w:t>Sistem Operasi</w:t>
      </w:r>
      <w:r w:rsidR="00183D84">
        <w:tab/>
      </w:r>
      <w:r w:rsidRPr="00B22BFD">
        <w:t xml:space="preserve">: </w:t>
      </w:r>
      <w:r w:rsidR="00183D84">
        <w:t>Windows 8.1 Pro VL</w:t>
      </w:r>
      <w:r>
        <w:t>.</w:t>
      </w:r>
    </w:p>
    <w:p w14:paraId="7D528B35" w14:textId="7707F017" w:rsidR="00824630" w:rsidRPr="00824630" w:rsidRDefault="00824630" w:rsidP="00824630">
      <w:pPr>
        <w:pStyle w:val="BullList"/>
      </w:pPr>
      <w:r w:rsidRPr="00B22BFD">
        <w:t>Database engine</w:t>
      </w:r>
      <w:r w:rsidR="00183D84">
        <w:tab/>
      </w:r>
      <w:r w:rsidRPr="00B22BFD">
        <w:t xml:space="preserve">: </w:t>
      </w:r>
      <w:r w:rsidR="00183D84">
        <w:t>MySQL</w:t>
      </w:r>
    </w:p>
    <w:p w14:paraId="62B37028" w14:textId="0E197C31" w:rsidR="00824630" w:rsidRDefault="007C0EA4" w:rsidP="00824630">
      <w:pPr>
        <w:pStyle w:val="BullList"/>
      </w:pPr>
      <w:r w:rsidRPr="00DB4B36">
        <w:t>Web</w:t>
      </w:r>
      <w:r w:rsidR="00183D84">
        <w:t xml:space="preserve"> Server</w:t>
      </w:r>
      <w:r w:rsidR="00183D84">
        <w:tab/>
      </w:r>
      <w:r w:rsidR="00183D84">
        <w:tab/>
        <w:t>: Apache</w:t>
      </w:r>
    </w:p>
    <w:p w14:paraId="4329F00F" w14:textId="6E8CF762" w:rsidR="0082714F" w:rsidRDefault="0082714F" w:rsidP="00824630">
      <w:pPr>
        <w:pStyle w:val="BullList"/>
      </w:pPr>
      <w:r>
        <w:t>Framework PHP</w:t>
      </w:r>
      <w:r>
        <w:tab/>
        <w:t>: CodeIgniter</w:t>
      </w:r>
    </w:p>
    <w:p w14:paraId="3AEB4398" w14:textId="30FB4A49" w:rsidR="0082714F" w:rsidRPr="00B22BFD" w:rsidRDefault="0082714F" w:rsidP="00824630">
      <w:pPr>
        <w:pStyle w:val="BullList"/>
      </w:pPr>
      <w:r>
        <w:t>Text Editor</w:t>
      </w:r>
      <w:r>
        <w:tab/>
      </w:r>
      <w:r>
        <w:tab/>
        <w:t>: Notepad++</w:t>
      </w:r>
    </w:p>
    <w:p w14:paraId="18E28AC5" w14:textId="77777777" w:rsidR="009A4C8B" w:rsidRDefault="009A4C8B" w:rsidP="009A4C8B">
      <w:pPr>
        <w:pStyle w:val="Heading2"/>
      </w:pPr>
      <w:r>
        <w:t>Jalan Penelitian</w:t>
      </w:r>
    </w:p>
    <w:p w14:paraId="45F2720C" w14:textId="2F881C6E" w:rsidR="00D3542D" w:rsidRPr="005553E9" w:rsidRDefault="00D3542D" w:rsidP="0079570B">
      <w:r w:rsidRPr="005553E9">
        <w:rPr>
          <w:lang w:val="it-IT"/>
        </w:rPr>
        <w:t>Perancangan sistem informasi ini mengunakan metode</w:t>
      </w:r>
      <w:r w:rsidRPr="005553E9">
        <w:rPr>
          <w:i/>
          <w:lang w:val="it-IT"/>
        </w:rPr>
        <w:t xml:space="preserve"> prototyping</w:t>
      </w:r>
      <w:r w:rsidRPr="005553E9">
        <w:rPr>
          <w:lang w:val="it-IT"/>
        </w:rPr>
        <w:t>.</w:t>
      </w:r>
      <w:r w:rsidRPr="005553E9">
        <w:t xml:space="preserve"> Teknik ini dipilih </w:t>
      </w:r>
      <w:r w:rsidRPr="005553E9">
        <w:rPr>
          <w:lang w:val="it-IT"/>
        </w:rPr>
        <w:t>karena da</w:t>
      </w:r>
      <w:r w:rsidR="004A2421">
        <w:rPr>
          <w:lang w:val="it-IT"/>
        </w:rPr>
        <w:t xml:space="preserve">pat memudahkan </w:t>
      </w:r>
      <w:r w:rsidR="004A2421">
        <w:rPr>
          <w:i/>
          <w:lang w:val="id-ID"/>
        </w:rPr>
        <w:t>user</w:t>
      </w:r>
      <w:r w:rsidRPr="005553E9">
        <w:rPr>
          <w:lang w:val="it-IT"/>
        </w:rPr>
        <w:t xml:space="preserve"> yang selanjutnya disebut sebagai pengguna </w:t>
      </w:r>
      <w:r w:rsidRPr="005553E9">
        <w:t xml:space="preserve">untuk </w:t>
      </w:r>
      <w:r w:rsidR="00DB4B36">
        <w:rPr>
          <w:lang w:val="it-IT"/>
        </w:rPr>
        <w:t xml:space="preserve">mengetahui keinginan </w:t>
      </w:r>
      <w:r w:rsidR="00DB4B36" w:rsidRPr="00DB4B36">
        <w:rPr>
          <w:i/>
          <w:lang w:val="it-IT"/>
        </w:rPr>
        <w:t>user</w:t>
      </w:r>
      <w:r w:rsidRPr="005553E9">
        <w:rPr>
          <w:lang w:val="it-IT"/>
        </w:rPr>
        <w:t xml:space="preserve">. Pada teknik </w:t>
      </w:r>
      <w:r w:rsidRPr="005553E9">
        <w:rPr>
          <w:i/>
          <w:iCs/>
          <w:lang w:val="it-IT"/>
        </w:rPr>
        <w:t>prototyping</w:t>
      </w:r>
      <w:r w:rsidRPr="005553E9">
        <w:rPr>
          <w:lang w:val="it-IT"/>
        </w:rPr>
        <w:t>, sistem terdiri dari beberapa siklus</w:t>
      </w:r>
      <w:r w:rsidRPr="005553E9">
        <w:t xml:space="preserve">. Pada setiap </w:t>
      </w:r>
      <w:r w:rsidRPr="005553E9">
        <w:rPr>
          <w:lang w:val="it-IT"/>
        </w:rPr>
        <w:t xml:space="preserve">siklus tim pengembang menghasilkan suatu </w:t>
      </w:r>
      <w:r w:rsidRPr="00DB4B36">
        <w:rPr>
          <w:i/>
          <w:lang w:val="it-IT"/>
        </w:rPr>
        <w:t>pro</w:t>
      </w:r>
      <w:r w:rsidR="004A2421" w:rsidRPr="00DB4B36">
        <w:rPr>
          <w:i/>
          <w:lang w:val="it-IT"/>
        </w:rPr>
        <w:t>totipe</w:t>
      </w:r>
      <w:r w:rsidR="004A2421">
        <w:rPr>
          <w:lang w:val="it-IT"/>
        </w:rPr>
        <w:t xml:space="preserve"> yang akan dicoba </w:t>
      </w:r>
      <w:r w:rsidR="004A2421">
        <w:rPr>
          <w:i/>
          <w:lang w:val="id-ID"/>
        </w:rPr>
        <w:t>user</w:t>
      </w:r>
      <w:r w:rsidRPr="005553E9">
        <w:rPr>
          <w:lang w:val="it-IT"/>
        </w:rPr>
        <w:t xml:space="preserve">. Kemudian </w:t>
      </w:r>
      <w:r w:rsidR="004A2421">
        <w:rPr>
          <w:i/>
          <w:lang w:val="id-ID"/>
        </w:rPr>
        <w:t>user</w:t>
      </w:r>
      <w:r w:rsidRPr="005553E9">
        <w:rPr>
          <w:lang w:val="it-IT"/>
        </w:rPr>
        <w:t xml:space="preserve"> akan mengevaluasi kekurangan </w:t>
      </w:r>
      <w:r w:rsidRPr="00DB4B36">
        <w:rPr>
          <w:i/>
          <w:lang w:val="it-IT"/>
        </w:rPr>
        <w:t>prototipe</w:t>
      </w:r>
      <w:r w:rsidRPr="005553E9">
        <w:rPr>
          <w:lang w:val="it-IT"/>
        </w:rPr>
        <w:t xml:space="preserve"> tersebut. H</w:t>
      </w:r>
      <w:r>
        <w:rPr>
          <w:lang w:val="it-IT"/>
        </w:rPr>
        <w:t>asil evaluasi ini akan dianalisis</w:t>
      </w:r>
      <w:r w:rsidRPr="005553E9">
        <w:rPr>
          <w:lang w:val="it-IT"/>
        </w:rPr>
        <w:t xml:space="preserve"> kembali </w:t>
      </w:r>
      <w:r>
        <w:rPr>
          <w:lang w:val="it-IT"/>
        </w:rPr>
        <w:t>untuk selanjutnya</w:t>
      </w:r>
      <w:r w:rsidRPr="005553E9">
        <w:rPr>
          <w:lang w:val="it-IT"/>
        </w:rPr>
        <w:t xml:space="preserve"> </w:t>
      </w:r>
      <w:r>
        <w:rPr>
          <w:lang w:val="it-IT"/>
        </w:rPr>
        <w:t xml:space="preserve">dihasilkan protipe </w:t>
      </w:r>
      <w:r w:rsidRPr="005553E9">
        <w:rPr>
          <w:lang w:val="it-IT"/>
        </w:rPr>
        <w:t xml:space="preserve">baru. Demikian siklus ini akan berlangsung terus sampai didapat sistem yang </w:t>
      </w:r>
      <w:r w:rsidR="005978AF">
        <w:rPr>
          <w:lang w:val="it-IT"/>
        </w:rPr>
        <w:t>sesuai dengan keinginan pengguna</w:t>
      </w:r>
      <w:r w:rsidR="00FF1801">
        <w:rPr>
          <w:lang w:val="it-IT"/>
        </w:rPr>
        <w:t xml:space="preserve"> </w:t>
      </w:r>
      <w:sdt>
        <w:sdtPr>
          <w:rPr>
            <w:lang w:val="it-IT"/>
          </w:rPr>
          <w:id w:val="-815717344"/>
          <w:citation/>
        </w:sdtPr>
        <w:sdtEndPr/>
        <w:sdtContent>
          <w:r w:rsidR="00FF1801">
            <w:rPr>
              <w:lang w:val="it-IT"/>
            </w:rPr>
            <w:fldChar w:fldCharType="begin"/>
          </w:r>
          <w:r w:rsidR="00FF1801">
            <w:instrText xml:space="preserve"> CITATION San08 \l 1033 </w:instrText>
          </w:r>
          <w:r w:rsidR="00FF1801">
            <w:rPr>
              <w:lang w:val="it-IT"/>
            </w:rPr>
            <w:fldChar w:fldCharType="separate"/>
          </w:r>
          <w:r w:rsidR="00CD1CE9" w:rsidRPr="00CD1CE9">
            <w:rPr>
              <w:noProof/>
            </w:rPr>
            <w:t>(Murugesan, 2008)</w:t>
          </w:r>
          <w:r w:rsidR="00FF1801">
            <w:rPr>
              <w:lang w:val="it-IT"/>
            </w:rPr>
            <w:fldChar w:fldCharType="end"/>
          </w:r>
        </w:sdtContent>
      </w:sdt>
      <w:r w:rsidRPr="005553E9">
        <w:rPr>
          <w:lang w:val="it-IT"/>
        </w:rPr>
        <w:t xml:space="preserve">. </w:t>
      </w:r>
    </w:p>
    <w:p w14:paraId="010DFEF8" w14:textId="77777777" w:rsidR="00D3542D" w:rsidRPr="00064D3D" w:rsidRDefault="00D3542D" w:rsidP="00361146">
      <w:r w:rsidRPr="005553E9">
        <w:rPr>
          <w:lang w:val="it-IT"/>
        </w:rPr>
        <w:tab/>
        <w:t>Secara umum, penelitian ini terdiri dari 4 tahap, yaitu</w:t>
      </w:r>
      <w:r w:rsidRPr="00064D3D">
        <w:t>:</w:t>
      </w:r>
    </w:p>
    <w:p w14:paraId="1F946177" w14:textId="63F98545" w:rsidR="00D3542D" w:rsidRPr="00D71767" w:rsidRDefault="00D3542D" w:rsidP="00D71767">
      <w:pPr>
        <w:pStyle w:val="NumList1"/>
        <w:numPr>
          <w:ilvl w:val="0"/>
          <w:numId w:val="27"/>
        </w:numPr>
        <w:rPr>
          <w:lang w:val="nb-NO"/>
        </w:rPr>
      </w:pPr>
      <w:r w:rsidRPr="00D3542D">
        <w:rPr>
          <w:lang w:val="nb-NO"/>
        </w:rPr>
        <w:t>Tahap identifikasi dan analisis. Tahap ini terdiri</w:t>
      </w:r>
      <w:r w:rsidR="00D71767">
        <w:rPr>
          <w:lang w:val="nb-NO"/>
        </w:rPr>
        <w:t xml:space="preserve"> dari identifikasi dan analisis.</w:t>
      </w:r>
    </w:p>
    <w:p w14:paraId="1A6BCA9E" w14:textId="77777777" w:rsidR="003B7883" w:rsidRPr="00D71767" w:rsidRDefault="00D3542D" w:rsidP="003B7883">
      <w:pPr>
        <w:pStyle w:val="NumList1"/>
        <w:rPr>
          <w:lang w:val="nb-NO"/>
        </w:rPr>
      </w:pPr>
      <w:r w:rsidRPr="00D71767">
        <w:t>Tahap pengumpulan dan pengolahan data-data contoh.</w:t>
      </w:r>
      <w:r w:rsidR="003B7883" w:rsidRPr="00D71767">
        <w:t xml:space="preserve"> </w:t>
      </w:r>
    </w:p>
    <w:p w14:paraId="3448C9F5" w14:textId="77777777" w:rsidR="003B7883" w:rsidRPr="00D71767" w:rsidRDefault="00D3542D" w:rsidP="003B7883">
      <w:pPr>
        <w:pStyle w:val="NumList1"/>
        <w:rPr>
          <w:lang w:val="nb-NO"/>
        </w:rPr>
      </w:pPr>
      <w:r w:rsidRPr="00D71767">
        <w:t xml:space="preserve">Tahap perancangan </w:t>
      </w:r>
      <w:r w:rsidR="003B7883" w:rsidRPr="00D71767">
        <w:t>aplikasi dengan memperhatikan  prinsip-prinsip desain yang akan diterapkan dalam keseluruhan proses desain.</w:t>
      </w:r>
    </w:p>
    <w:p w14:paraId="677880D3" w14:textId="4FA488EA" w:rsidR="003B7883" w:rsidRPr="00D71767" w:rsidRDefault="00D3542D" w:rsidP="003B7883">
      <w:pPr>
        <w:pStyle w:val="NumList1"/>
      </w:pPr>
      <w:r w:rsidRPr="00D71767">
        <w:t>Tahap uji coba fungsionalitas sistem dan kesesuaiannya de</w:t>
      </w:r>
      <w:r w:rsidR="004A2421" w:rsidRPr="00D71767">
        <w:t xml:space="preserve">ngan kebutuhan </w:t>
      </w:r>
      <w:r w:rsidR="004A2421" w:rsidRPr="00D71767">
        <w:rPr>
          <w:i/>
          <w:lang w:val="id-ID"/>
        </w:rPr>
        <w:t>user</w:t>
      </w:r>
      <w:r w:rsidR="004A2421" w:rsidRPr="00D71767">
        <w:rPr>
          <w:lang w:val="id-ID"/>
        </w:rPr>
        <w:t>.</w:t>
      </w:r>
    </w:p>
    <w:p w14:paraId="6B9F62F3" w14:textId="77777777" w:rsidR="004A2421" w:rsidRDefault="004A2421" w:rsidP="004A2421">
      <w:pPr>
        <w:pStyle w:val="NumList1"/>
        <w:numPr>
          <w:ilvl w:val="0"/>
          <w:numId w:val="0"/>
        </w:numPr>
        <w:ind w:left="720" w:hanging="360"/>
      </w:pPr>
    </w:p>
    <w:p w14:paraId="5CA3F318" w14:textId="77777777" w:rsidR="004A2421" w:rsidRDefault="004A2421" w:rsidP="004A2421">
      <w:pPr>
        <w:pStyle w:val="NumList1"/>
        <w:numPr>
          <w:ilvl w:val="0"/>
          <w:numId w:val="0"/>
        </w:numPr>
        <w:ind w:left="720" w:hanging="360"/>
      </w:pPr>
    </w:p>
    <w:p w14:paraId="18B1D270" w14:textId="77777777" w:rsidR="004A2421" w:rsidRDefault="004A2421" w:rsidP="004A2421">
      <w:pPr>
        <w:pStyle w:val="NumList1"/>
        <w:numPr>
          <w:ilvl w:val="0"/>
          <w:numId w:val="0"/>
        </w:numPr>
        <w:ind w:left="720" w:hanging="360"/>
      </w:pPr>
    </w:p>
    <w:p w14:paraId="78E2C9AF" w14:textId="77777777" w:rsidR="004A2421" w:rsidRDefault="004A2421" w:rsidP="004A2421">
      <w:pPr>
        <w:pStyle w:val="NumList1"/>
        <w:numPr>
          <w:ilvl w:val="0"/>
          <w:numId w:val="0"/>
        </w:numPr>
        <w:ind w:left="720" w:hanging="360"/>
      </w:pPr>
    </w:p>
    <w:p w14:paraId="2F6024DA" w14:textId="77777777" w:rsidR="004A2421" w:rsidRDefault="004A2421" w:rsidP="004A2421">
      <w:pPr>
        <w:pStyle w:val="NumList1"/>
        <w:numPr>
          <w:ilvl w:val="0"/>
          <w:numId w:val="0"/>
        </w:numPr>
        <w:ind w:left="720" w:hanging="360"/>
      </w:pPr>
    </w:p>
    <w:p w14:paraId="76255DB5" w14:textId="77777777" w:rsidR="004A2421" w:rsidRDefault="004A2421" w:rsidP="00D71767">
      <w:pPr>
        <w:pStyle w:val="NumList1"/>
        <w:numPr>
          <w:ilvl w:val="0"/>
          <w:numId w:val="0"/>
        </w:numPr>
      </w:pPr>
    </w:p>
    <w:p w14:paraId="14F3056B" w14:textId="77777777" w:rsidR="00D3542D" w:rsidRPr="00D3542D" w:rsidRDefault="00D3542D" w:rsidP="00704FBC">
      <w:pPr>
        <w:pStyle w:val="Heading1"/>
        <w:numPr>
          <w:ilvl w:val="0"/>
          <w:numId w:val="0"/>
        </w:numPr>
        <w:ind w:left="432" w:hanging="432"/>
      </w:pPr>
      <w:r w:rsidRPr="00D3542D">
        <w:lastRenderedPageBreak/>
        <w:t>Jadwal Penelitian</w:t>
      </w:r>
    </w:p>
    <w:p w14:paraId="4A23A519" w14:textId="77777777" w:rsidR="00D3542D" w:rsidRPr="00C9512A" w:rsidRDefault="00D3542D" w:rsidP="002B54E9">
      <w:r w:rsidRPr="00C9512A">
        <w:t>Penelitian ini akan dilaksanakan selama 6 (enam) bulan dengan alokasi waktu penelitian sebagai berikut :</w:t>
      </w:r>
    </w:p>
    <w:tbl>
      <w:tblPr>
        <w:tblW w:w="801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962"/>
        <w:gridCol w:w="628"/>
        <w:gridCol w:w="540"/>
        <w:gridCol w:w="540"/>
        <w:gridCol w:w="540"/>
        <w:gridCol w:w="630"/>
        <w:gridCol w:w="630"/>
      </w:tblGrid>
      <w:tr w:rsidR="00D3542D" w:rsidRPr="00C9512A" w14:paraId="5A043354" w14:textId="77777777" w:rsidTr="003B7883">
        <w:tc>
          <w:tcPr>
            <w:tcW w:w="540" w:type="dxa"/>
            <w:vMerge w:val="restart"/>
            <w:vAlign w:val="bottom"/>
          </w:tcPr>
          <w:p w14:paraId="54819802" w14:textId="77777777" w:rsidR="00D3542D" w:rsidRPr="00C9512A" w:rsidRDefault="00D3542D" w:rsidP="00D3542D">
            <w:pPr>
              <w:ind w:firstLine="0"/>
              <w:jc w:val="left"/>
            </w:pPr>
            <w:r>
              <w:t>No</w:t>
            </w:r>
          </w:p>
        </w:tc>
        <w:tc>
          <w:tcPr>
            <w:tcW w:w="3962" w:type="dxa"/>
            <w:vMerge w:val="restart"/>
            <w:vAlign w:val="bottom"/>
          </w:tcPr>
          <w:p w14:paraId="0AB15C19" w14:textId="77777777" w:rsidR="00D3542D" w:rsidRPr="00C9512A" w:rsidRDefault="00D3542D" w:rsidP="00D3542D">
            <w:pPr>
              <w:jc w:val="left"/>
            </w:pPr>
            <w:r w:rsidRPr="00C9512A">
              <w:t>URAIAN KEGIATAN</w:t>
            </w:r>
          </w:p>
        </w:tc>
        <w:tc>
          <w:tcPr>
            <w:tcW w:w="3508" w:type="dxa"/>
            <w:gridSpan w:val="6"/>
          </w:tcPr>
          <w:p w14:paraId="5126D69D" w14:textId="77777777" w:rsidR="00D3542D" w:rsidRPr="00C9512A" w:rsidRDefault="00D3542D" w:rsidP="003B7883">
            <w:pPr>
              <w:ind w:firstLine="0"/>
              <w:jc w:val="center"/>
            </w:pPr>
            <w:r w:rsidRPr="00C9512A">
              <w:t>BULAN</w:t>
            </w:r>
          </w:p>
        </w:tc>
      </w:tr>
      <w:tr w:rsidR="003B7883" w:rsidRPr="00C9512A" w14:paraId="23A4F64C" w14:textId="77777777" w:rsidTr="003B7883">
        <w:trPr>
          <w:cantSplit/>
          <w:trHeight w:val="1134"/>
        </w:trPr>
        <w:tc>
          <w:tcPr>
            <w:tcW w:w="540" w:type="dxa"/>
            <w:vMerge/>
          </w:tcPr>
          <w:p w14:paraId="6E3205BD" w14:textId="77777777" w:rsidR="00D3542D" w:rsidRPr="00C9512A" w:rsidRDefault="00D3542D" w:rsidP="00D3542D">
            <w:pPr>
              <w:jc w:val="left"/>
            </w:pPr>
          </w:p>
        </w:tc>
        <w:tc>
          <w:tcPr>
            <w:tcW w:w="3962" w:type="dxa"/>
            <w:vMerge/>
          </w:tcPr>
          <w:p w14:paraId="101316E7" w14:textId="77777777" w:rsidR="00D3542D" w:rsidRPr="00C9512A" w:rsidRDefault="00D3542D" w:rsidP="00D3542D">
            <w:pPr>
              <w:jc w:val="left"/>
            </w:pPr>
          </w:p>
        </w:tc>
        <w:tc>
          <w:tcPr>
            <w:tcW w:w="628" w:type="dxa"/>
            <w:textDirection w:val="btLr"/>
          </w:tcPr>
          <w:p w14:paraId="47625D7B" w14:textId="77777777" w:rsidR="00D3542D" w:rsidRPr="00C9512A" w:rsidRDefault="00D3542D" w:rsidP="003B7883">
            <w:pPr>
              <w:ind w:left="113" w:right="113" w:firstLine="0"/>
              <w:jc w:val="center"/>
            </w:pPr>
            <w:r>
              <w:t>Februari</w:t>
            </w:r>
          </w:p>
        </w:tc>
        <w:tc>
          <w:tcPr>
            <w:tcW w:w="540" w:type="dxa"/>
            <w:textDirection w:val="btLr"/>
          </w:tcPr>
          <w:p w14:paraId="23A90F0D" w14:textId="77777777" w:rsidR="00D3542D" w:rsidRPr="00C9512A" w:rsidRDefault="00D3542D" w:rsidP="003B7883">
            <w:pPr>
              <w:ind w:right="113" w:firstLine="0"/>
              <w:jc w:val="center"/>
            </w:pPr>
            <w:r>
              <w:t>Maret</w:t>
            </w:r>
          </w:p>
        </w:tc>
        <w:tc>
          <w:tcPr>
            <w:tcW w:w="540" w:type="dxa"/>
            <w:textDirection w:val="btLr"/>
          </w:tcPr>
          <w:p w14:paraId="27B3379F" w14:textId="77777777" w:rsidR="00D3542D" w:rsidRPr="00C9512A" w:rsidRDefault="00D3542D" w:rsidP="003B7883">
            <w:pPr>
              <w:ind w:left="113" w:right="113" w:firstLine="0"/>
              <w:jc w:val="center"/>
            </w:pPr>
            <w:r>
              <w:t>April</w:t>
            </w:r>
          </w:p>
        </w:tc>
        <w:tc>
          <w:tcPr>
            <w:tcW w:w="540" w:type="dxa"/>
            <w:textDirection w:val="btLr"/>
          </w:tcPr>
          <w:p w14:paraId="216996B2" w14:textId="77777777" w:rsidR="00D3542D" w:rsidRPr="00C9512A" w:rsidRDefault="00D3542D" w:rsidP="003B7883">
            <w:pPr>
              <w:ind w:left="113" w:right="113" w:firstLine="0"/>
              <w:jc w:val="center"/>
            </w:pPr>
            <w:r>
              <w:t>Mei</w:t>
            </w:r>
          </w:p>
        </w:tc>
        <w:tc>
          <w:tcPr>
            <w:tcW w:w="630" w:type="dxa"/>
            <w:textDirection w:val="btLr"/>
          </w:tcPr>
          <w:p w14:paraId="6AC6EC86" w14:textId="77777777" w:rsidR="00D3542D" w:rsidRPr="00C9512A" w:rsidRDefault="00D3542D" w:rsidP="003B7883">
            <w:pPr>
              <w:ind w:right="113" w:firstLine="0"/>
              <w:jc w:val="center"/>
            </w:pPr>
            <w:r>
              <w:t>Juni</w:t>
            </w:r>
          </w:p>
        </w:tc>
        <w:tc>
          <w:tcPr>
            <w:tcW w:w="630" w:type="dxa"/>
            <w:textDirection w:val="btLr"/>
          </w:tcPr>
          <w:p w14:paraId="6C6CC3EB" w14:textId="77777777" w:rsidR="00D3542D" w:rsidRPr="00C9512A" w:rsidRDefault="00D3542D" w:rsidP="003B7883">
            <w:pPr>
              <w:ind w:left="113" w:right="113" w:firstLine="0"/>
              <w:jc w:val="center"/>
            </w:pPr>
            <w:r>
              <w:t>Juli</w:t>
            </w:r>
          </w:p>
        </w:tc>
      </w:tr>
      <w:tr w:rsidR="00D3542D" w:rsidRPr="00C9512A" w14:paraId="5BC16096" w14:textId="77777777" w:rsidTr="003B7883">
        <w:tc>
          <w:tcPr>
            <w:tcW w:w="8010" w:type="dxa"/>
            <w:gridSpan w:val="8"/>
          </w:tcPr>
          <w:p w14:paraId="0A89990E" w14:textId="77777777" w:rsidR="00D3542D" w:rsidRPr="00C9512A" w:rsidRDefault="00D3542D" w:rsidP="004179AC">
            <w:r w:rsidRPr="00C9512A">
              <w:t>TAHAPAN PENYUSUNAN</w:t>
            </w:r>
          </w:p>
        </w:tc>
      </w:tr>
      <w:tr w:rsidR="00D3542D" w:rsidRPr="00C9512A" w14:paraId="268E165C" w14:textId="77777777" w:rsidTr="003B7883">
        <w:tc>
          <w:tcPr>
            <w:tcW w:w="8010" w:type="dxa"/>
            <w:gridSpan w:val="8"/>
          </w:tcPr>
          <w:p w14:paraId="24A344AB" w14:textId="77777777" w:rsidR="00D3542D" w:rsidRPr="00B92C73" w:rsidRDefault="003B7883" w:rsidP="00B92C73">
            <w:pPr>
              <w:pStyle w:val="NumList1"/>
              <w:numPr>
                <w:ilvl w:val="0"/>
                <w:numId w:val="31"/>
              </w:numPr>
              <w:rPr>
                <w:b/>
              </w:rPr>
            </w:pPr>
            <w:r w:rsidRPr="00B92C73">
              <w:rPr>
                <w:b/>
              </w:rPr>
              <w:t>Tahap Identifikasi dan Analisis</w:t>
            </w:r>
          </w:p>
        </w:tc>
      </w:tr>
      <w:tr w:rsidR="003B7883" w:rsidRPr="00C9512A" w14:paraId="4DD87F05" w14:textId="77777777" w:rsidTr="003B7883">
        <w:tc>
          <w:tcPr>
            <w:tcW w:w="540" w:type="dxa"/>
          </w:tcPr>
          <w:p w14:paraId="33FC90C7" w14:textId="77777777" w:rsidR="00D3542D" w:rsidRPr="00C9512A" w:rsidRDefault="00D3542D" w:rsidP="004179AC">
            <w:r w:rsidRPr="00C9512A">
              <w:t>1</w:t>
            </w:r>
          </w:p>
        </w:tc>
        <w:tc>
          <w:tcPr>
            <w:tcW w:w="3962" w:type="dxa"/>
          </w:tcPr>
          <w:p w14:paraId="7B4AF576" w14:textId="77777777" w:rsidR="00D3542D" w:rsidRPr="00C9512A" w:rsidRDefault="00D3542D" w:rsidP="00B92C73">
            <w:pPr>
              <w:ind w:firstLine="0"/>
            </w:pPr>
            <w:r w:rsidRPr="00C9512A">
              <w:t>Rumusan Masalah</w:t>
            </w:r>
          </w:p>
        </w:tc>
        <w:tc>
          <w:tcPr>
            <w:tcW w:w="628" w:type="dxa"/>
          </w:tcPr>
          <w:p w14:paraId="05B7A18A" w14:textId="77777777" w:rsidR="00D3542D" w:rsidRPr="00C9512A" w:rsidRDefault="00D3542D" w:rsidP="004179AC">
            <w:r w:rsidRPr="00C9512A">
              <w:rPr>
                <w:noProof/>
                <w:lang w:val="id-ID" w:eastAsia="id-ID"/>
              </w:rPr>
              <mc:AlternateContent>
                <mc:Choice Requires="wps">
                  <w:drawing>
                    <wp:anchor distT="0" distB="0" distL="114300" distR="114300" simplePos="0" relativeHeight="251659264" behindDoc="0" locked="0" layoutInCell="1" allowOverlap="1" wp14:anchorId="5AA7C7ED" wp14:editId="71ADB380">
                      <wp:simplePos x="0" y="0"/>
                      <wp:positionH relativeFrom="column">
                        <wp:posOffset>-65405</wp:posOffset>
                      </wp:positionH>
                      <wp:positionV relativeFrom="paragraph">
                        <wp:posOffset>47625</wp:posOffset>
                      </wp:positionV>
                      <wp:extent cx="116840" cy="114300"/>
                      <wp:effectExtent l="0" t="0" r="1651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97C8" id="Rectangle 12" o:spid="_x0000_s1026" style="position:absolute;margin-left:-5.15pt;margin-top:3.75pt;width:9.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" fillcolor="black"/>
                  </w:pict>
                </mc:Fallback>
              </mc:AlternateContent>
            </w:r>
          </w:p>
        </w:tc>
        <w:tc>
          <w:tcPr>
            <w:tcW w:w="540" w:type="dxa"/>
          </w:tcPr>
          <w:p w14:paraId="70BCCD5F" w14:textId="77777777" w:rsidR="00D3542D" w:rsidRPr="00C9512A" w:rsidRDefault="00D3542D" w:rsidP="004179AC"/>
        </w:tc>
        <w:tc>
          <w:tcPr>
            <w:tcW w:w="540" w:type="dxa"/>
          </w:tcPr>
          <w:p w14:paraId="161FB617" w14:textId="77777777" w:rsidR="00D3542D" w:rsidRPr="00C9512A" w:rsidRDefault="00D3542D" w:rsidP="004179AC"/>
        </w:tc>
        <w:tc>
          <w:tcPr>
            <w:tcW w:w="540" w:type="dxa"/>
          </w:tcPr>
          <w:p w14:paraId="59995E81" w14:textId="77777777" w:rsidR="00D3542D" w:rsidRPr="00C9512A" w:rsidRDefault="00D3542D" w:rsidP="004179AC"/>
        </w:tc>
        <w:tc>
          <w:tcPr>
            <w:tcW w:w="630" w:type="dxa"/>
          </w:tcPr>
          <w:p w14:paraId="6BCB6602" w14:textId="77777777" w:rsidR="00D3542D" w:rsidRPr="00C9512A" w:rsidRDefault="00D3542D" w:rsidP="004179AC"/>
        </w:tc>
        <w:tc>
          <w:tcPr>
            <w:tcW w:w="630" w:type="dxa"/>
          </w:tcPr>
          <w:p w14:paraId="7515512F" w14:textId="77777777" w:rsidR="00D3542D" w:rsidRPr="00C9512A" w:rsidRDefault="00D3542D" w:rsidP="004179AC"/>
        </w:tc>
      </w:tr>
      <w:tr w:rsidR="003B7883" w:rsidRPr="00C9512A" w14:paraId="1E775035" w14:textId="77777777" w:rsidTr="003B7883">
        <w:tc>
          <w:tcPr>
            <w:tcW w:w="540" w:type="dxa"/>
          </w:tcPr>
          <w:p w14:paraId="058DC1E8" w14:textId="77777777" w:rsidR="00D3542D" w:rsidRPr="00C9512A" w:rsidRDefault="00D3542D" w:rsidP="004179AC">
            <w:r>
              <w:t>2</w:t>
            </w:r>
          </w:p>
        </w:tc>
        <w:tc>
          <w:tcPr>
            <w:tcW w:w="3962" w:type="dxa"/>
          </w:tcPr>
          <w:p w14:paraId="2A5481A7" w14:textId="77777777" w:rsidR="00D3542D" w:rsidRPr="00C9512A" w:rsidRDefault="00D3542D" w:rsidP="00B92C73">
            <w:pPr>
              <w:ind w:firstLine="0"/>
            </w:pPr>
            <w:r w:rsidRPr="00C9512A">
              <w:t>Studi literatur dan studi lapangan</w:t>
            </w:r>
          </w:p>
        </w:tc>
        <w:tc>
          <w:tcPr>
            <w:tcW w:w="628" w:type="dxa"/>
          </w:tcPr>
          <w:p w14:paraId="06FEA921" w14:textId="77777777" w:rsidR="00D3542D" w:rsidRPr="00C9512A" w:rsidRDefault="00D3542D" w:rsidP="004179AC">
            <w:r w:rsidRPr="00C9512A">
              <w:rPr>
                <w:noProof/>
                <w:lang w:val="id-ID" w:eastAsia="id-ID"/>
              </w:rPr>
              <mc:AlternateContent>
                <mc:Choice Requires="wps">
                  <w:drawing>
                    <wp:anchor distT="0" distB="0" distL="114300" distR="114300" simplePos="0" relativeHeight="251660288" behindDoc="0" locked="0" layoutInCell="1" allowOverlap="1" wp14:anchorId="2FCC1EA0" wp14:editId="44BFB3F8">
                      <wp:simplePos x="0" y="0"/>
                      <wp:positionH relativeFrom="column">
                        <wp:posOffset>48895</wp:posOffset>
                      </wp:positionH>
                      <wp:positionV relativeFrom="paragraph">
                        <wp:posOffset>51435</wp:posOffset>
                      </wp:positionV>
                      <wp:extent cx="652780" cy="113665"/>
                      <wp:effectExtent l="0" t="0" r="13970" b="196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11366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27976" id="Rectangle 10" o:spid="_x0000_s1026" style="position:absolute;margin-left:3.85pt;margin-top:4.05pt;width:51.4pt;height: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" fillcolor="black"/>
                  </w:pict>
                </mc:Fallback>
              </mc:AlternateContent>
            </w:r>
          </w:p>
        </w:tc>
        <w:tc>
          <w:tcPr>
            <w:tcW w:w="540" w:type="dxa"/>
          </w:tcPr>
          <w:p w14:paraId="72AB1913" w14:textId="77777777" w:rsidR="00D3542D" w:rsidRPr="00C9512A" w:rsidRDefault="00D3542D" w:rsidP="004179AC"/>
        </w:tc>
        <w:tc>
          <w:tcPr>
            <w:tcW w:w="540" w:type="dxa"/>
          </w:tcPr>
          <w:p w14:paraId="28EDCFAF" w14:textId="77777777" w:rsidR="00D3542D" w:rsidRPr="00C9512A" w:rsidRDefault="00D3542D" w:rsidP="004179AC"/>
        </w:tc>
        <w:tc>
          <w:tcPr>
            <w:tcW w:w="540" w:type="dxa"/>
          </w:tcPr>
          <w:p w14:paraId="46454810" w14:textId="77777777" w:rsidR="00D3542D" w:rsidRPr="00C9512A" w:rsidRDefault="00D3542D" w:rsidP="004179AC"/>
        </w:tc>
        <w:tc>
          <w:tcPr>
            <w:tcW w:w="630" w:type="dxa"/>
          </w:tcPr>
          <w:p w14:paraId="6AEA5F55" w14:textId="77777777" w:rsidR="00D3542D" w:rsidRPr="00C9512A" w:rsidRDefault="00D3542D" w:rsidP="004179AC"/>
        </w:tc>
        <w:tc>
          <w:tcPr>
            <w:tcW w:w="630" w:type="dxa"/>
          </w:tcPr>
          <w:p w14:paraId="3C5831B2" w14:textId="77777777" w:rsidR="00D3542D" w:rsidRPr="00C9512A" w:rsidRDefault="00D3542D" w:rsidP="004179AC"/>
        </w:tc>
      </w:tr>
      <w:tr w:rsidR="00D3542D" w:rsidRPr="00C9512A" w14:paraId="385026F8" w14:textId="77777777" w:rsidTr="003B7883">
        <w:tc>
          <w:tcPr>
            <w:tcW w:w="8010" w:type="dxa"/>
            <w:gridSpan w:val="8"/>
          </w:tcPr>
          <w:p w14:paraId="624CD339" w14:textId="77777777" w:rsidR="00D3542D" w:rsidRPr="00B92C73" w:rsidRDefault="003B7883" w:rsidP="00B92C73">
            <w:pPr>
              <w:pStyle w:val="NumList1"/>
              <w:rPr>
                <w:b/>
              </w:rPr>
            </w:pPr>
            <w:r w:rsidRPr="00B92C73">
              <w:rPr>
                <w:b/>
              </w:rPr>
              <w:t>Tahap Pengumpulan Data</w:t>
            </w:r>
          </w:p>
        </w:tc>
      </w:tr>
      <w:tr w:rsidR="003B7883" w:rsidRPr="00C9512A" w14:paraId="47662E31" w14:textId="77777777" w:rsidTr="003B7883">
        <w:tc>
          <w:tcPr>
            <w:tcW w:w="540" w:type="dxa"/>
          </w:tcPr>
          <w:p w14:paraId="75F3DC32" w14:textId="77777777" w:rsidR="00D3542D" w:rsidRPr="00C9512A" w:rsidRDefault="00D3542D" w:rsidP="004179AC">
            <w:r w:rsidRPr="00C9512A">
              <w:t>1</w:t>
            </w:r>
          </w:p>
        </w:tc>
        <w:tc>
          <w:tcPr>
            <w:tcW w:w="3962" w:type="dxa"/>
          </w:tcPr>
          <w:p w14:paraId="27535DC8" w14:textId="77777777" w:rsidR="00D3542D" w:rsidRPr="00C9512A" w:rsidRDefault="00D3542D" w:rsidP="00B92C73">
            <w:pPr>
              <w:ind w:firstLine="0"/>
            </w:pPr>
            <w:r w:rsidRPr="00C9512A">
              <w:t xml:space="preserve">Pengumpulan Data </w:t>
            </w:r>
          </w:p>
        </w:tc>
        <w:tc>
          <w:tcPr>
            <w:tcW w:w="628" w:type="dxa"/>
          </w:tcPr>
          <w:p w14:paraId="44417F9F" w14:textId="77777777" w:rsidR="00D3542D" w:rsidRPr="00C9512A" w:rsidRDefault="00D3542D" w:rsidP="004179AC"/>
        </w:tc>
        <w:tc>
          <w:tcPr>
            <w:tcW w:w="540" w:type="dxa"/>
          </w:tcPr>
          <w:p w14:paraId="1FC9D8EC" w14:textId="77777777" w:rsidR="00D3542D" w:rsidRPr="00C9512A" w:rsidRDefault="00B92C73" w:rsidP="004179AC">
            <w:r w:rsidRPr="00C9512A">
              <w:rPr>
                <w:noProof/>
                <w:lang w:val="id-ID" w:eastAsia="id-ID"/>
              </w:rPr>
              <mc:AlternateContent>
                <mc:Choice Requires="wps">
                  <w:drawing>
                    <wp:anchor distT="0" distB="0" distL="114300" distR="114300" simplePos="0" relativeHeight="251661312" behindDoc="0" locked="0" layoutInCell="1" allowOverlap="1" wp14:anchorId="096814C1" wp14:editId="78F0D38D">
                      <wp:simplePos x="0" y="0"/>
                      <wp:positionH relativeFrom="column">
                        <wp:posOffset>-321945</wp:posOffset>
                      </wp:positionH>
                      <wp:positionV relativeFrom="paragraph">
                        <wp:posOffset>50165</wp:posOffset>
                      </wp:positionV>
                      <wp:extent cx="563245" cy="114300"/>
                      <wp:effectExtent l="0" t="0" r="2730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24C08" id="Rectangle 9" o:spid="_x0000_s1026" style="position:absolute;margin-left:-25.35pt;margin-top:3.95pt;width:44.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" fillcolor="black"/>
                  </w:pict>
                </mc:Fallback>
              </mc:AlternateContent>
            </w:r>
          </w:p>
        </w:tc>
        <w:tc>
          <w:tcPr>
            <w:tcW w:w="540" w:type="dxa"/>
          </w:tcPr>
          <w:p w14:paraId="1D938744" w14:textId="77777777" w:rsidR="00D3542D" w:rsidRPr="00C9512A" w:rsidRDefault="00D3542D" w:rsidP="004179AC"/>
        </w:tc>
        <w:tc>
          <w:tcPr>
            <w:tcW w:w="540" w:type="dxa"/>
          </w:tcPr>
          <w:p w14:paraId="3FB8F1A7" w14:textId="77777777" w:rsidR="00D3542D" w:rsidRPr="00C9512A" w:rsidRDefault="00D3542D" w:rsidP="004179AC"/>
        </w:tc>
        <w:tc>
          <w:tcPr>
            <w:tcW w:w="630" w:type="dxa"/>
          </w:tcPr>
          <w:p w14:paraId="351B651E" w14:textId="77777777" w:rsidR="00D3542D" w:rsidRPr="00C9512A" w:rsidRDefault="00D3542D" w:rsidP="004179AC"/>
        </w:tc>
        <w:tc>
          <w:tcPr>
            <w:tcW w:w="630" w:type="dxa"/>
          </w:tcPr>
          <w:p w14:paraId="7702F461" w14:textId="77777777" w:rsidR="00D3542D" w:rsidRPr="00C9512A" w:rsidRDefault="00D3542D" w:rsidP="004179AC"/>
        </w:tc>
      </w:tr>
      <w:tr w:rsidR="003B7883" w:rsidRPr="00C9512A" w14:paraId="668B7F8D" w14:textId="77777777" w:rsidTr="003B7883">
        <w:tc>
          <w:tcPr>
            <w:tcW w:w="540" w:type="dxa"/>
          </w:tcPr>
          <w:p w14:paraId="3606D881" w14:textId="77777777" w:rsidR="00D3542D" w:rsidRPr="00C9512A" w:rsidRDefault="00D3542D" w:rsidP="004179AC">
            <w:r w:rsidRPr="00C9512A">
              <w:t>2</w:t>
            </w:r>
          </w:p>
        </w:tc>
        <w:tc>
          <w:tcPr>
            <w:tcW w:w="3962" w:type="dxa"/>
          </w:tcPr>
          <w:p w14:paraId="3FACAA60" w14:textId="77777777" w:rsidR="00D3542D" w:rsidRPr="00C9512A" w:rsidRDefault="00D3542D" w:rsidP="00B92C73">
            <w:pPr>
              <w:ind w:firstLine="0"/>
            </w:pPr>
            <w:r w:rsidRPr="00C9512A">
              <w:t>Perancangan Model dan Basis Data</w:t>
            </w:r>
          </w:p>
        </w:tc>
        <w:tc>
          <w:tcPr>
            <w:tcW w:w="628" w:type="dxa"/>
          </w:tcPr>
          <w:p w14:paraId="5E10F2B9" w14:textId="77777777" w:rsidR="00D3542D" w:rsidRPr="00C9512A" w:rsidRDefault="00D3542D" w:rsidP="004179AC">
            <w:r w:rsidRPr="00C9512A">
              <w:rPr>
                <w:noProof/>
                <w:lang w:val="id-ID" w:eastAsia="id-ID"/>
              </w:rPr>
              <mc:AlternateContent>
                <mc:Choice Requires="wps">
                  <w:drawing>
                    <wp:anchor distT="0" distB="0" distL="114300" distR="114300" simplePos="0" relativeHeight="251662336" behindDoc="0" locked="0" layoutInCell="1" allowOverlap="1" wp14:anchorId="49F0C534" wp14:editId="34CA34D5">
                      <wp:simplePos x="0" y="0"/>
                      <wp:positionH relativeFrom="column">
                        <wp:posOffset>264263</wp:posOffset>
                      </wp:positionH>
                      <wp:positionV relativeFrom="paragraph">
                        <wp:posOffset>55747</wp:posOffset>
                      </wp:positionV>
                      <wp:extent cx="616689" cy="114300"/>
                      <wp:effectExtent l="0" t="0" r="1206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689"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BE451" id="Rectangle 8" o:spid="_x0000_s1026" style="position:absolute;margin-left:20.8pt;margin-top:4.4pt;width:48.5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" fillcolor="black"/>
                  </w:pict>
                </mc:Fallback>
              </mc:AlternateContent>
            </w:r>
          </w:p>
        </w:tc>
        <w:tc>
          <w:tcPr>
            <w:tcW w:w="540" w:type="dxa"/>
          </w:tcPr>
          <w:p w14:paraId="4B3C98D8" w14:textId="77777777" w:rsidR="00D3542D" w:rsidRPr="00C9512A" w:rsidRDefault="00D3542D" w:rsidP="004179AC"/>
        </w:tc>
        <w:tc>
          <w:tcPr>
            <w:tcW w:w="540" w:type="dxa"/>
          </w:tcPr>
          <w:p w14:paraId="6EC0770C" w14:textId="77777777" w:rsidR="00D3542D" w:rsidRPr="00C9512A" w:rsidRDefault="00D3542D" w:rsidP="004179AC"/>
        </w:tc>
        <w:tc>
          <w:tcPr>
            <w:tcW w:w="540" w:type="dxa"/>
          </w:tcPr>
          <w:p w14:paraId="68A40CBB" w14:textId="77777777" w:rsidR="00D3542D" w:rsidRPr="00C9512A" w:rsidRDefault="00D3542D" w:rsidP="004179AC"/>
        </w:tc>
        <w:tc>
          <w:tcPr>
            <w:tcW w:w="630" w:type="dxa"/>
          </w:tcPr>
          <w:p w14:paraId="7889480F" w14:textId="77777777" w:rsidR="00D3542D" w:rsidRPr="00C9512A" w:rsidRDefault="00D3542D" w:rsidP="004179AC"/>
        </w:tc>
        <w:tc>
          <w:tcPr>
            <w:tcW w:w="630" w:type="dxa"/>
          </w:tcPr>
          <w:p w14:paraId="459E5764" w14:textId="77777777" w:rsidR="00D3542D" w:rsidRPr="00C9512A" w:rsidRDefault="00D3542D" w:rsidP="004179AC"/>
        </w:tc>
      </w:tr>
      <w:tr w:rsidR="00D3542D" w:rsidRPr="00C9512A" w14:paraId="46C191A5" w14:textId="77777777" w:rsidTr="003B7883">
        <w:tc>
          <w:tcPr>
            <w:tcW w:w="8010" w:type="dxa"/>
            <w:gridSpan w:val="8"/>
          </w:tcPr>
          <w:p w14:paraId="10A93777" w14:textId="77777777" w:rsidR="00D3542D" w:rsidRPr="00B92C73" w:rsidRDefault="003B7883" w:rsidP="00B92C73">
            <w:pPr>
              <w:pStyle w:val="NumList1"/>
              <w:rPr>
                <w:b/>
              </w:rPr>
            </w:pPr>
            <w:r w:rsidRPr="00B92C73">
              <w:rPr>
                <w:b/>
              </w:rPr>
              <w:t>Tahap Perancangan Aplikasi</w:t>
            </w:r>
          </w:p>
        </w:tc>
      </w:tr>
      <w:tr w:rsidR="003B7883" w:rsidRPr="00C9512A" w14:paraId="6C08AC7B" w14:textId="77777777" w:rsidTr="003B7883">
        <w:tc>
          <w:tcPr>
            <w:tcW w:w="540" w:type="dxa"/>
          </w:tcPr>
          <w:p w14:paraId="0AFD3060" w14:textId="77777777" w:rsidR="00D3542D" w:rsidRPr="00C9512A" w:rsidRDefault="00D3542D" w:rsidP="004179AC">
            <w:r w:rsidRPr="00C9512A">
              <w:t>1</w:t>
            </w:r>
          </w:p>
        </w:tc>
        <w:tc>
          <w:tcPr>
            <w:tcW w:w="3962" w:type="dxa"/>
          </w:tcPr>
          <w:p w14:paraId="2E3586A7" w14:textId="77777777" w:rsidR="00D3542D" w:rsidRPr="00C9512A" w:rsidRDefault="00D3542D" w:rsidP="00B92C73">
            <w:pPr>
              <w:ind w:firstLine="0"/>
            </w:pPr>
            <w:r w:rsidRPr="00C9512A">
              <w:t>Pembuatan Modul Aplikasi</w:t>
            </w:r>
          </w:p>
        </w:tc>
        <w:tc>
          <w:tcPr>
            <w:tcW w:w="628" w:type="dxa"/>
          </w:tcPr>
          <w:p w14:paraId="567B7BD9" w14:textId="77777777" w:rsidR="00D3542D" w:rsidRPr="00C9512A" w:rsidRDefault="00D3542D" w:rsidP="004179AC"/>
        </w:tc>
        <w:tc>
          <w:tcPr>
            <w:tcW w:w="540" w:type="dxa"/>
          </w:tcPr>
          <w:p w14:paraId="5A4B2319" w14:textId="77777777" w:rsidR="00D3542D" w:rsidRPr="00C9512A" w:rsidRDefault="00D3542D" w:rsidP="004179AC"/>
        </w:tc>
        <w:tc>
          <w:tcPr>
            <w:tcW w:w="540" w:type="dxa"/>
          </w:tcPr>
          <w:p w14:paraId="0F8E6C2C" w14:textId="77777777" w:rsidR="00D3542D" w:rsidRPr="00C9512A" w:rsidRDefault="00D3542D" w:rsidP="004179AC">
            <w:r w:rsidRPr="00C9512A">
              <w:rPr>
                <w:noProof/>
                <w:lang w:val="id-ID" w:eastAsia="id-ID"/>
              </w:rPr>
              <mc:AlternateContent>
                <mc:Choice Requires="wps">
                  <w:drawing>
                    <wp:anchor distT="0" distB="0" distL="114300" distR="114300" simplePos="0" relativeHeight="251663360" behindDoc="0" locked="0" layoutInCell="1" allowOverlap="1" wp14:anchorId="4C599A28" wp14:editId="247BD503">
                      <wp:simplePos x="0" y="0"/>
                      <wp:positionH relativeFrom="column">
                        <wp:posOffset>35501</wp:posOffset>
                      </wp:positionH>
                      <wp:positionV relativeFrom="paragraph">
                        <wp:posOffset>48895</wp:posOffset>
                      </wp:positionV>
                      <wp:extent cx="925032" cy="114300"/>
                      <wp:effectExtent l="0" t="0" r="2794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032"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CCB3A" id="Rectangle 7" o:spid="_x0000_s1026" style="position:absolute;margin-left:2.8pt;margin-top:3.85pt;width:72.8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" fillcolor="black"/>
                  </w:pict>
                </mc:Fallback>
              </mc:AlternateContent>
            </w:r>
          </w:p>
        </w:tc>
        <w:tc>
          <w:tcPr>
            <w:tcW w:w="540" w:type="dxa"/>
          </w:tcPr>
          <w:p w14:paraId="65D891A6" w14:textId="77777777" w:rsidR="00D3542D" w:rsidRPr="00C9512A" w:rsidRDefault="00D3542D" w:rsidP="004179AC"/>
        </w:tc>
        <w:tc>
          <w:tcPr>
            <w:tcW w:w="630" w:type="dxa"/>
          </w:tcPr>
          <w:p w14:paraId="405879F3" w14:textId="77777777" w:rsidR="00D3542D" w:rsidRPr="00C9512A" w:rsidRDefault="00D3542D" w:rsidP="004179AC"/>
        </w:tc>
        <w:tc>
          <w:tcPr>
            <w:tcW w:w="630" w:type="dxa"/>
          </w:tcPr>
          <w:p w14:paraId="1D4B47A8" w14:textId="77777777" w:rsidR="00D3542D" w:rsidRPr="00C9512A" w:rsidRDefault="00D3542D" w:rsidP="004179AC"/>
        </w:tc>
      </w:tr>
      <w:tr w:rsidR="003B7883" w:rsidRPr="00C9512A" w14:paraId="237E5242" w14:textId="77777777" w:rsidTr="003B7883">
        <w:tc>
          <w:tcPr>
            <w:tcW w:w="540" w:type="dxa"/>
          </w:tcPr>
          <w:p w14:paraId="23CDCA38" w14:textId="77777777" w:rsidR="00D3542D" w:rsidRPr="00C9512A" w:rsidRDefault="00D3542D" w:rsidP="004179AC">
            <w:r w:rsidRPr="00C9512A">
              <w:t>2</w:t>
            </w:r>
          </w:p>
        </w:tc>
        <w:tc>
          <w:tcPr>
            <w:tcW w:w="3962" w:type="dxa"/>
          </w:tcPr>
          <w:p w14:paraId="28D39099" w14:textId="77777777" w:rsidR="00D3542D" w:rsidRPr="00C9512A" w:rsidRDefault="00D3542D" w:rsidP="00B92C73">
            <w:pPr>
              <w:ind w:firstLine="0"/>
            </w:pPr>
            <w:r w:rsidRPr="00C9512A">
              <w:t>Pengujian Modul Aplikasi</w:t>
            </w:r>
          </w:p>
        </w:tc>
        <w:tc>
          <w:tcPr>
            <w:tcW w:w="628" w:type="dxa"/>
          </w:tcPr>
          <w:p w14:paraId="575F17A5" w14:textId="77777777" w:rsidR="00D3542D" w:rsidRPr="00C9512A" w:rsidRDefault="00D3542D" w:rsidP="004179AC"/>
        </w:tc>
        <w:tc>
          <w:tcPr>
            <w:tcW w:w="540" w:type="dxa"/>
          </w:tcPr>
          <w:p w14:paraId="761AFB84" w14:textId="77777777" w:rsidR="00D3542D" w:rsidRPr="00C9512A" w:rsidRDefault="00D3542D" w:rsidP="004179AC"/>
        </w:tc>
        <w:tc>
          <w:tcPr>
            <w:tcW w:w="540" w:type="dxa"/>
          </w:tcPr>
          <w:p w14:paraId="042FEA59" w14:textId="77777777" w:rsidR="00D3542D" w:rsidRPr="00C9512A" w:rsidRDefault="00D3542D" w:rsidP="004179AC"/>
        </w:tc>
        <w:tc>
          <w:tcPr>
            <w:tcW w:w="540" w:type="dxa"/>
          </w:tcPr>
          <w:p w14:paraId="3D3E0151" w14:textId="77777777" w:rsidR="00D3542D" w:rsidRPr="00C9512A" w:rsidRDefault="00D3542D" w:rsidP="004179AC">
            <w:r w:rsidRPr="00C9512A">
              <w:rPr>
                <w:noProof/>
                <w:lang w:val="id-ID" w:eastAsia="id-ID"/>
              </w:rPr>
              <mc:AlternateContent>
                <mc:Choice Requires="wps">
                  <w:drawing>
                    <wp:anchor distT="0" distB="0" distL="114300" distR="114300" simplePos="0" relativeHeight="251666432" behindDoc="0" locked="0" layoutInCell="1" allowOverlap="1" wp14:anchorId="3DA79DD2" wp14:editId="625E50F0">
                      <wp:simplePos x="0" y="0"/>
                      <wp:positionH relativeFrom="column">
                        <wp:posOffset>132182</wp:posOffset>
                      </wp:positionH>
                      <wp:positionV relativeFrom="paragraph">
                        <wp:posOffset>56102</wp:posOffset>
                      </wp:positionV>
                      <wp:extent cx="477993" cy="114300"/>
                      <wp:effectExtent l="0" t="0" r="1778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993"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C7DA6" id="Rectangle 6" o:spid="_x0000_s1026" style="position:absolute;margin-left:10.4pt;margin-top:4.4pt;width:37.6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" fillcolor="black"/>
                  </w:pict>
                </mc:Fallback>
              </mc:AlternateContent>
            </w:r>
          </w:p>
        </w:tc>
        <w:tc>
          <w:tcPr>
            <w:tcW w:w="630" w:type="dxa"/>
          </w:tcPr>
          <w:p w14:paraId="0EC567FB" w14:textId="77777777" w:rsidR="00D3542D" w:rsidRPr="00C9512A" w:rsidRDefault="00D3542D" w:rsidP="004179AC"/>
        </w:tc>
        <w:tc>
          <w:tcPr>
            <w:tcW w:w="630" w:type="dxa"/>
          </w:tcPr>
          <w:p w14:paraId="4632BCB5" w14:textId="77777777" w:rsidR="00D3542D" w:rsidRPr="00C9512A" w:rsidRDefault="00D3542D" w:rsidP="004179AC"/>
        </w:tc>
      </w:tr>
      <w:tr w:rsidR="003B7883" w:rsidRPr="00C9512A" w14:paraId="2FBA8C3E" w14:textId="77777777" w:rsidTr="003B7883">
        <w:tc>
          <w:tcPr>
            <w:tcW w:w="540" w:type="dxa"/>
          </w:tcPr>
          <w:p w14:paraId="40267409" w14:textId="77777777" w:rsidR="00D3542D" w:rsidRPr="00C9512A" w:rsidRDefault="00D3542D" w:rsidP="004179AC">
            <w:r w:rsidRPr="00C9512A">
              <w:t>3</w:t>
            </w:r>
          </w:p>
        </w:tc>
        <w:tc>
          <w:tcPr>
            <w:tcW w:w="3962" w:type="dxa"/>
          </w:tcPr>
          <w:p w14:paraId="1E3E50BE" w14:textId="77777777" w:rsidR="00D3542D" w:rsidRPr="00C9512A" w:rsidRDefault="00D3542D" w:rsidP="00B92C73">
            <w:pPr>
              <w:ind w:firstLine="0"/>
            </w:pPr>
            <w:r w:rsidRPr="00C9512A">
              <w:t>Deployment System</w:t>
            </w:r>
          </w:p>
        </w:tc>
        <w:tc>
          <w:tcPr>
            <w:tcW w:w="628" w:type="dxa"/>
          </w:tcPr>
          <w:p w14:paraId="57AC49D6" w14:textId="77777777" w:rsidR="00D3542D" w:rsidRPr="00C9512A" w:rsidRDefault="00D3542D" w:rsidP="004179AC"/>
        </w:tc>
        <w:tc>
          <w:tcPr>
            <w:tcW w:w="540" w:type="dxa"/>
          </w:tcPr>
          <w:p w14:paraId="07997528" w14:textId="77777777" w:rsidR="00D3542D" w:rsidRPr="00C9512A" w:rsidRDefault="00D3542D" w:rsidP="004179AC"/>
        </w:tc>
        <w:tc>
          <w:tcPr>
            <w:tcW w:w="540" w:type="dxa"/>
          </w:tcPr>
          <w:p w14:paraId="25302DEA" w14:textId="77777777" w:rsidR="00D3542D" w:rsidRPr="00C9512A" w:rsidRDefault="00D3542D" w:rsidP="004179AC"/>
        </w:tc>
        <w:tc>
          <w:tcPr>
            <w:tcW w:w="540" w:type="dxa"/>
          </w:tcPr>
          <w:p w14:paraId="445E2E31" w14:textId="77777777" w:rsidR="00D3542D" w:rsidRPr="00C9512A" w:rsidRDefault="00D3542D" w:rsidP="004179AC"/>
        </w:tc>
        <w:tc>
          <w:tcPr>
            <w:tcW w:w="630" w:type="dxa"/>
          </w:tcPr>
          <w:p w14:paraId="6C1EF2E0" w14:textId="77777777" w:rsidR="00D3542D" w:rsidRPr="00C9512A" w:rsidRDefault="00D3542D" w:rsidP="004179AC">
            <w:r w:rsidRPr="00C9512A">
              <w:rPr>
                <w:noProof/>
                <w:lang w:val="id-ID" w:eastAsia="id-ID"/>
              </w:rPr>
              <mc:AlternateContent>
                <mc:Choice Requires="wps">
                  <w:drawing>
                    <wp:anchor distT="0" distB="0" distL="114300" distR="114300" simplePos="0" relativeHeight="251664384" behindDoc="0" locked="0" layoutInCell="1" allowOverlap="1" wp14:anchorId="5753E43F" wp14:editId="486835A7">
                      <wp:simplePos x="0" y="0"/>
                      <wp:positionH relativeFrom="column">
                        <wp:posOffset>60325</wp:posOffset>
                      </wp:positionH>
                      <wp:positionV relativeFrom="paragraph">
                        <wp:posOffset>52705</wp:posOffset>
                      </wp:positionV>
                      <wp:extent cx="382905" cy="114300"/>
                      <wp:effectExtent l="0" t="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D10FE" id="Rectangle 5" o:spid="_x0000_s1026" style="position:absolute;margin-left:4.75pt;margin-top:4.15pt;width:30.1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M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" fillcolor="black"/>
                  </w:pict>
                </mc:Fallback>
              </mc:AlternateContent>
            </w:r>
          </w:p>
        </w:tc>
        <w:tc>
          <w:tcPr>
            <w:tcW w:w="630" w:type="dxa"/>
          </w:tcPr>
          <w:p w14:paraId="7A587CD9" w14:textId="77777777" w:rsidR="00D3542D" w:rsidRPr="00C9512A" w:rsidRDefault="00D3542D" w:rsidP="004179AC"/>
        </w:tc>
      </w:tr>
      <w:tr w:rsidR="003B7883" w:rsidRPr="00C9512A" w14:paraId="4EFC4E74" w14:textId="77777777" w:rsidTr="003B7883">
        <w:tc>
          <w:tcPr>
            <w:tcW w:w="540" w:type="dxa"/>
          </w:tcPr>
          <w:p w14:paraId="22A2E04C" w14:textId="77777777" w:rsidR="00D3542D" w:rsidRPr="00C9512A" w:rsidRDefault="00D3542D" w:rsidP="004179AC">
            <w:r w:rsidRPr="00C9512A">
              <w:t>6</w:t>
            </w:r>
          </w:p>
        </w:tc>
        <w:tc>
          <w:tcPr>
            <w:tcW w:w="3962" w:type="dxa"/>
          </w:tcPr>
          <w:p w14:paraId="5D8378CF" w14:textId="77777777" w:rsidR="00D3542D" w:rsidRPr="00C9512A" w:rsidRDefault="00D3542D" w:rsidP="00B92C73">
            <w:pPr>
              <w:ind w:firstLine="0"/>
            </w:pPr>
            <w:r w:rsidRPr="00C9512A">
              <w:t xml:space="preserve">Distribusi ke </w:t>
            </w:r>
            <w:r w:rsidRPr="00C9512A">
              <w:rPr>
                <w:i/>
              </w:rPr>
              <w:t>End User</w:t>
            </w:r>
          </w:p>
        </w:tc>
        <w:tc>
          <w:tcPr>
            <w:tcW w:w="628" w:type="dxa"/>
          </w:tcPr>
          <w:p w14:paraId="17BE75B1" w14:textId="77777777" w:rsidR="00D3542D" w:rsidRPr="00C9512A" w:rsidRDefault="00D3542D" w:rsidP="004179AC"/>
        </w:tc>
        <w:tc>
          <w:tcPr>
            <w:tcW w:w="540" w:type="dxa"/>
          </w:tcPr>
          <w:p w14:paraId="00B5CEA3" w14:textId="77777777" w:rsidR="00D3542D" w:rsidRPr="00C9512A" w:rsidRDefault="00D3542D" w:rsidP="004179AC"/>
        </w:tc>
        <w:tc>
          <w:tcPr>
            <w:tcW w:w="540" w:type="dxa"/>
          </w:tcPr>
          <w:p w14:paraId="59C4F3B1" w14:textId="77777777" w:rsidR="00D3542D" w:rsidRPr="00C9512A" w:rsidRDefault="00D3542D" w:rsidP="004179AC"/>
        </w:tc>
        <w:tc>
          <w:tcPr>
            <w:tcW w:w="540" w:type="dxa"/>
          </w:tcPr>
          <w:p w14:paraId="73C5BB25" w14:textId="77777777" w:rsidR="00D3542D" w:rsidRPr="00C9512A" w:rsidRDefault="00D3542D" w:rsidP="004179AC"/>
        </w:tc>
        <w:tc>
          <w:tcPr>
            <w:tcW w:w="630" w:type="dxa"/>
          </w:tcPr>
          <w:p w14:paraId="03A96AB0" w14:textId="77777777" w:rsidR="00D3542D" w:rsidRPr="00C9512A" w:rsidRDefault="00D3542D" w:rsidP="004179AC"/>
        </w:tc>
        <w:tc>
          <w:tcPr>
            <w:tcW w:w="630" w:type="dxa"/>
          </w:tcPr>
          <w:p w14:paraId="156E9950" w14:textId="77777777" w:rsidR="00D3542D" w:rsidRPr="00C9512A" w:rsidRDefault="00D3542D" w:rsidP="004179AC">
            <w:r w:rsidRPr="00C9512A">
              <w:rPr>
                <w:noProof/>
                <w:lang w:val="id-ID" w:eastAsia="id-ID"/>
              </w:rPr>
              <mc:AlternateContent>
                <mc:Choice Requires="wps">
                  <w:drawing>
                    <wp:anchor distT="0" distB="0" distL="114300" distR="114300" simplePos="0" relativeHeight="251667456" behindDoc="0" locked="0" layoutInCell="1" allowOverlap="1" wp14:anchorId="60DF2FAB" wp14:editId="6D349174">
                      <wp:simplePos x="0" y="0"/>
                      <wp:positionH relativeFrom="column">
                        <wp:posOffset>-66699</wp:posOffset>
                      </wp:positionH>
                      <wp:positionV relativeFrom="paragraph">
                        <wp:posOffset>66040</wp:posOffset>
                      </wp:positionV>
                      <wp:extent cx="382905" cy="114300"/>
                      <wp:effectExtent l="0" t="0" r="1714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BA336" id="Rectangle 4" o:spid="_x0000_s1026" style="position:absolute;margin-left:-5.25pt;margin-top:5.2pt;width:30.1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sv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" fillcolor="black"/>
                  </w:pict>
                </mc:Fallback>
              </mc:AlternateContent>
            </w:r>
          </w:p>
        </w:tc>
      </w:tr>
      <w:tr w:rsidR="003B7883" w:rsidRPr="00C9512A" w14:paraId="6FEF4136" w14:textId="77777777" w:rsidTr="004179AC">
        <w:tc>
          <w:tcPr>
            <w:tcW w:w="8010" w:type="dxa"/>
            <w:gridSpan w:val="8"/>
          </w:tcPr>
          <w:p w14:paraId="405AA16A" w14:textId="77777777" w:rsidR="003B7883" w:rsidRPr="00B92C73" w:rsidRDefault="00B92C73" w:rsidP="00B92C73">
            <w:pPr>
              <w:pStyle w:val="NumList1"/>
              <w:rPr>
                <w:b/>
              </w:rPr>
            </w:pPr>
            <w:r w:rsidRPr="00B92C73">
              <w:rPr>
                <w:b/>
              </w:rPr>
              <w:t xml:space="preserve">Tahap Uji Coba </w:t>
            </w:r>
          </w:p>
        </w:tc>
      </w:tr>
      <w:tr w:rsidR="003B7883" w:rsidRPr="00C9512A" w14:paraId="190A21DE" w14:textId="77777777" w:rsidTr="004179AC">
        <w:tc>
          <w:tcPr>
            <w:tcW w:w="540" w:type="dxa"/>
          </w:tcPr>
          <w:p w14:paraId="48A5AF6D" w14:textId="77777777" w:rsidR="003B7883" w:rsidRPr="00C9512A" w:rsidRDefault="003B7883" w:rsidP="004179AC">
            <w:r w:rsidRPr="00C9512A">
              <w:t>2</w:t>
            </w:r>
          </w:p>
        </w:tc>
        <w:tc>
          <w:tcPr>
            <w:tcW w:w="3962" w:type="dxa"/>
          </w:tcPr>
          <w:p w14:paraId="1747B75A" w14:textId="77777777" w:rsidR="003B7883" w:rsidRPr="00C9512A" w:rsidRDefault="00B92C73" w:rsidP="00420D8E">
            <w:pPr>
              <w:ind w:firstLine="0"/>
              <w:jc w:val="left"/>
            </w:pPr>
            <w:r>
              <w:t>Uji Coba Fungsionalitas &amp; Kesesuaian dengan Kebutuhan</w:t>
            </w:r>
          </w:p>
        </w:tc>
        <w:tc>
          <w:tcPr>
            <w:tcW w:w="628" w:type="dxa"/>
          </w:tcPr>
          <w:p w14:paraId="3551A780" w14:textId="77777777" w:rsidR="003B7883" w:rsidRPr="00C9512A" w:rsidRDefault="003B7883" w:rsidP="004179AC"/>
        </w:tc>
        <w:tc>
          <w:tcPr>
            <w:tcW w:w="540" w:type="dxa"/>
          </w:tcPr>
          <w:p w14:paraId="1893AEFF" w14:textId="77777777" w:rsidR="003B7883" w:rsidRPr="00C9512A" w:rsidRDefault="003B7883" w:rsidP="004179AC"/>
        </w:tc>
        <w:tc>
          <w:tcPr>
            <w:tcW w:w="540" w:type="dxa"/>
          </w:tcPr>
          <w:p w14:paraId="74AD29C6" w14:textId="77777777" w:rsidR="003B7883" w:rsidRPr="00C9512A" w:rsidRDefault="003B7883" w:rsidP="004179AC"/>
        </w:tc>
        <w:tc>
          <w:tcPr>
            <w:tcW w:w="540" w:type="dxa"/>
          </w:tcPr>
          <w:p w14:paraId="32289986" w14:textId="77777777" w:rsidR="003B7883" w:rsidRPr="00C9512A" w:rsidRDefault="003B7883" w:rsidP="004179AC"/>
        </w:tc>
        <w:tc>
          <w:tcPr>
            <w:tcW w:w="630" w:type="dxa"/>
          </w:tcPr>
          <w:p w14:paraId="5A96889D" w14:textId="77777777" w:rsidR="003B7883" w:rsidRPr="00C9512A" w:rsidRDefault="003B7883" w:rsidP="004179AC"/>
        </w:tc>
        <w:tc>
          <w:tcPr>
            <w:tcW w:w="630" w:type="dxa"/>
          </w:tcPr>
          <w:p w14:paraId="5C03CE31" w14:textId="77777777" w:rsidR="003B7883" w:rsidRPr="00C9512A" w:rsidRDefault="003B7883" w:rsidP="004179AC"/>
        </w:tc>
      </w:tr>
      <w:tr w:rsidR="003B7883" w:rsidRPr="00C9512A" w14:paraId="11F96660" w14:textId="77777777" w:rsidTr="003B7883">
        <w:tc>
          <w:tcPr>
            <w:tcW w:w="8010" w:type="dxa"/>
            <w:gridSpan w:val="8"/>
          </w:tcPr>
          <w:p w14:paraId="34C202FD" w14:textId="77777777" w:rsidR="003B7883" w:rsidRPr="00C9512A" w:rsidRDefault="003B7883" w:rsidP="004179AC"/>
        </w:tc>
      </w:tr>
      <w:tr w:rsidR="00D3542D" w:rsidRPr="00C9512A" w14:paraId="50FDFABC" w14:textId="77777777" w:rsidTr="003B7883">
        <w:tc>
          <w:tcPr>
            <w:tcW w:w="8010" w:type="dxa"/>
            <w:gridSpan w:val="8"/>
          </w:tcPr>
          <w:p w14:paraId="27D928C6" w14:textId="77777777" w:rsidR="00D3542D" w:rsidRPr="005A5D28" w:rsidRDefault="00B92C73" w:rsidP="00B92C73">
            <w:pPr>
              <w:pStyle w:val="NumList1"/>
              <w:rPr>
                <w:b/>
              </w:rPr>
            </w:pPr>
            <w:r w:rsidRPr="005A5D28">
              <w:rPr>
                <w:b/>
              </w:rPr>
              <w:t>Tahap Penulisan Laporan</w:t>
            </w:r>
          </w:p>
        </w:tc>
      </w:tr>
      <w:tr w:rsidR="003B7883" w:rsidRPr="00C9512A" w14:paraId="34C08F01" w14:textId="77777777" w:rsidTr="003B7883">
        <w:tc>
          <w:tcPr>
            <w:tcW w:w="540" w:type="dxa"/>
          </w:tcPr>
          <w:p w14:paraId="3A88F116" w14:textId="77777777" w:rsidR="00D3542D" w:rsidRPr="00C9512A" w:rsidRDefault="00D3542D" w:rsidP="004179AC">
            <w:r w:rsidRPr="00C9512A">
              <w:t>1</w:t>
            </w:r>
          </w:p>
        </w:tc>
        <w:tc>
          <w:tcPr>
            <w:tcW w:w="3962" w:type="dxa"/>
          </w:tcPr>
          <w:p w14:paraId="3295BD53" w14:textId="77777777" w:rsidR="00D3542D" w:rsidRPr="00C9512A" w:rsidRDefault="00D3542D" w:rsidP="00420D8E">
            <w:pPr>
              <w:ind w:firstLine="0"/>
            </w:pPr>
            <w:r w:rsidRPr="00C9512A">
              <w:t>Proposal Penelitian</w:t>
            </w:r>
          </w:p>
        </w:tc>
        <w:tc>
          <w:tcPr>
            <w:tcW w:w="628" w:type="dxa"/>
          </w:tcPr>
          <w:p w14:paraId="358CD4F2" w14:textId="77777777" w:rsidR="00D3542D" w:rsidRPr="00C9512A" w:rsidRDefault="00B92C73" w:rsidP="004179AC">
            <w:r w:rsidRPr="00C9512A">
              <w:rPr>
                <w:noProof/>
                <w:lang w:val="id-ID" w:eastAsia="id-ID"/>
              </w:rPr>
              <mc:AlternateContent>
                <mc:Choice Requires="wps">
                  <w:drawing>
                    <wp:anchor distT="0" distB="0" distL="114300" distR="114300" simplePos="0" relativeHeight="251672576" behindDoc="0" locked="0" layoutInCell="1" allowOverlap="1" wp14:anchorId="14BD0348" wp14:editId="3233A99D">
                      <wp:simplePos x="0" y="0"/>
                      <wp:positionH relativeFrom="column">
                        <wp:posOffset>-52190</wp:posOffset>
                      </wp:positionH>
                      <wp:positionV relativeFrom="paragraph">
                        <wp:posOffset>74558</wp:posOffset>
                      </wp:positionV>
                      <wp:extent cx="319178" cy="105674"/>
                      <wp:effectExtent l="0" t="0" r="2413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8" cy="10567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4C9AD" id="Rectangle 11" o:spid="_x0000_s1026" style="position:absolute;margin-left:-4.1pt;margin-top:5.85pt;width:25.1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" fillcolor="black"/>
                  </w:pict>
                </mc:Fallback>
              </mc:AlternateContent>
            </w:r>
          </w:p>
        </w:tc>
        <w:tc>
          <w:tcPr>
            <w:tcW w:w="540" w:type="dxa"/>
          </w:tcPr>
          <w:p w14:paraId="76D21FCD" w14:textId="77777777" w:rsidR="00D3542D" w:rsidRPr="00C9512A" w:rsidRDefault="00D3542D" w:rsidP="004179AC"/>
        </w:tc>
        <w:tc>
          <w:tcPr>
            <w:tcW w:w="540" w:type="dxa"/>
          </w:tcPr>
          <w:p w14:paraId="761AFE25" w14:textId="77777777" w:rsidR="00D3542D" w:rsidRPr="00C9512A" w:rsidRDefault="00D3542D" w:rsidP="004179AC"/>
        </w:tc>
        <w:tc>
          <w:tcPr>
            <w:tcW w:w="540" w:type="dxa"/>
          </w:tcPr>
          <w:p w14:paraId="0494C941" w14:textId="77777777" w:rsidR="00D3542D" w:rsidRPr="00C9512A" w:rsidRDefault="00D3542D" w:rsidP="004179AC"/>
        </w:tc>
        <w:tc>
          <w:tcPr>
            <w:tcW w:w="630" w:type="dxa"/>
          </w:tcPr>
          <w:p w14:paraId="5AF9872C" w14:textId="77777777" w:rsidR="00D3542D" w:rsidRPr="00C9512A" w:rsidRDefault="00D3542D" w:rsidP="004179AC"/>
        </w:tc>
        <w:tc>
          <w:tcPr>
            <w:tcW w:w="630" w:type="dxa"/>
          </w:tcPr>
          <w:p w14:paraId="31C3848B" w14:textId="77777777" w:rsidR="00D3542D" w:rsidRPr="00C9512A" w:rsidRDefault="00D3542D" w:rsidP="004179AC"/>
        </w:tc>
      </w:tr>
      <w:tr w:rsidR="003B7883" w:rsidRPr="00C9512A" w14:paraId="0D3E9617" w14:textId="77777777" w:rsidTr="003B7883">
        <w:tc>
          <w:tcPr>
            <w:tcW w:w="540" w:type="dxa"/>
          </w:tcPr>
          <w:p w14:paraId="5A3AF047" w14:textId="77777777" w:rsidR="00D3542D" w:rsidRPr="00C9512A" w:rsidRDefault="00D3542D" w:rsidP="004179AC">
            <w:r w:rsidRPr="00C9512A">
              <w:t>2</w:t>
            </w:r>
          </w:p>
        </w:tc>
        <w:tc>
          <w:tcPr>
            <w:tcW w:w="3962" w:type="dxa"/>
          </w:tcPr>
          <w:p w14:paraId="2220C89C" w14:textId="77777777" w:rsidR="00D3542D" w:rsidRPr="00C9512A" w:rsidRDefault="00D3542D" w:rsidP="00420D8E">
            <w:pPr>
              <w:ind w:firstLine="0"/>
            </w:pPr>
            <w:r w:rsidRPr="00C9512A">
              <w:t>Laporan Hasil Penelitian</w:t>
            </w:r>
          </w:p>
        </w:tc>
        <w:tc>
          <w:tcPr>
            <w:tcW w:w="628" w:type="dxa"/>
          </w:tcPr>
          <w:p w14:paraId="5EBCC2F7" w14:textId="77777777" w:rsidR="00D3542D" w:rsidRPr="00C9512A" w:rsidRDefault="00D3542D" w:rsidP="004179AC"/>
        </w:tc>
        <w:tc>
          <w:tcPr>
            <w:tcW w:w="540" w:type="dxa"/>
          </w:tcPr>
          <w:p w14:paraId="0A9063B6" w14:textId="77777777" w:rsidR="00D3542D" w:rsidRPr="00C9512A" w:rsidRDefault="00B92C73" w:rsidP="004179AC">
            <w:r w:rsidRPr="00C9512A">
              <w:rPr>
                <w:noProof/>
                <w:lang w:val="id-ID" w:eastAsia="id-ID"/>
              </w:rPr>
              <mc:AlternateContent>
                <mc:Choice Requires="wps">
                  <w:drawing>
                    <wp:anchor distT="0" distB="0" distL="114300" distR="114300" simplePos="0" relativeHeight="251668480" behindDoc="0" locked="0" layoutInCell="1" allowOverlap="1" wp14:anchorId="02FEB851" wp14:editId="00F1AB76">
                      <wp:simplePos x="0" y="0"/>
                      <wp:positionH relativeFrom="column">
                        <wp:posOffset>-252993</wp:posOffset>
                      </wp:positionH>
                      <wp:positionV relativeFrom="paragraph">
                        <wp:posOffset>46834</wp:posOffset>
                      </wp:positionV>
                      <wp:extent cx="2009883" cy="122663"/>
                      <wp:effectExtent l="0" t="0" r="2857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883" cy="1226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5AC97" id="Rectangle 2" o:spid="_x0000_s1026" style="position:absolute;margin-left:-19.9pt;margin-top:3.7pt;width:158.25pt;height: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" fillcolor="black"/>
                  </w:pict>
                </mc:Fallback>
              </mc:AlternateContent>
            </w:r>
          </w:p>
        </w:tc>
        <w:tc>
          <w:tcPr>
            <w:tcW w:w="540" w:type="dxa"/>
          </w:tcPr>
          <w:p w14:paraId="604DF8C2" w14:textId="77777777" w:rsidR="00D3542D" w:rsidRPr="00C9512A" w:rsidRDefault="00D3542D" w:rsidP="004179AC"/>
        </w:tc>
        <w:tc>
          <w:tcPr>
            <w:tcW w:w="540" w:type="dxa"/>
          </w:tcPr>
          <w:p w14:paraId="2A4D1ACC" w14:textId="77777777" w:rsidR="00D3542D" w:rsidRPr="00C9512A" w:rsidRDefault="00D3542D" w:rsidP="004179AC"/>
        </w:tc>
        <w:tc>
          <w:tcPr>
            <w:tcW w:w="630" w:type="dxa"/>
          </w:tcPr>
          <w:p w14:paraId="6B09C24C" w14:textId="77777777" w:rsidR="00D3542D" w:rsidRPr="00C9512A" w:rsidRDefault="00D3542D" w:rsidP="004179AC"/>
        </w:tc>
        <w:tc>
          <w:tcPr>
            <w:tcW w:w="630" w:type="dxa"/>
          </w:tcPr>
          <w:p w14:paraId="706FD4AB" w14:textId="77777777" w:rsidR="00D3542D" w:rsidRPr="00C9512A" w:rsidRDefault="00D3542D" w:rsidP="004179AC"/>
        </w:tc>
      </w:tr>
    </w:tbl>
    <w:p w14:paraId="3510AE79" w14:textId="77777777" w:rsidR="00D3542D" w:rsidRDefault="00D3542D" w:rsidP="00D3542D">
      <w:pPr>
        <w:pStyle w:val="ListParagraph"/>
      </w:pPr>
    </w:p>
    <w:p w14:paraId="5C0221AF" w14:textId="77777777" w:rsidR="00704FBC" w:rsidRDefault="00704FBC">
      <w:pPr>
        <w:spacing w:after="160" w:line="259" w:lineRule="auto"/>
        <w:ind w:firstLine="0"/>
        <w:jc w:val="left"/>
        <w:rPr>
          <w:rFonts w:eastAsiaTheme="majorEastAsia" w:cstheme="majorBidi"/>
          <w:b/>
          <w:bCs/>
          <w:smallCaps/>
          <w:color w:val="000000" w:themeColor="text1"/>
          <w:szCs w:val="36"/>
        </w:rPr>
      </w:pPr>
      <w:r>
        <w:br w:type="page"/>
      </w:r>
    </w:p>
    <w:sdt>
      <w:sdtPr>
        <w:rPr>
          <w:rFonts w:eastAsiaTheme="minorEastAsia" w:cstheme="minorBidi"/>
          <w:b w:val="0"/>
          <w:bCs w:val="0"/>
          <w:smallCaps w:val="0"/>
          <w:color w:val="auto"/>
          <w:szCs w:val="22"/>
        </w:rPr>
        <w:id w:val="-1230001352"/>
        <w:docPartObj>
          <w:docPartGallery w:val="Bibliographies"/>
          <w:docPartUnique/>
        </w:docPartObj>
      </w:sdtPr>
      <w:sdtEndPr/>
      <w:sdtContent>
        <w:p w14:paraId="58D32C96" w14:textId="77777777" w:rsidR="00581481" w:rsidRDefault="00581481" w:rsidP="00581481">
          <w:pPr>
            <w:pStyle w:val="Heading1"/>
            <w:numPr>
              <w:ilvl w:val="0"/>
              <w:numId w:val="0"/>
            </w:numPr>
            <w:ind w:left="432" w:hanging="432"/>
          </w:pPr>
          <w:r>
            <w:t>Daftar Pustaka</w:t>
          </w:r>
        </w:p>
        <w:sdt>
          <w:sdtPr>
            <w:id w:val="1214770711"/>
            <w:bibliography/>
          </w:sdtPr>
          <w:sdtEndPr/>
          <w:sdtContent>
            <w:p w14:paraId="150C924D" w14:textId="4AFE7D4A" w:rsidR="00060D21" w:rsidRDefault="00060D21" w:rsidP="00060D21">
              <w:pPr>
                <w:pStyle w:val="Bibliography"/>
                <w:spacing w:after="240" w:line="240" w:lineRule="auto"/>
                <w:ind w:left="567" w:hanging="567"/>
                <w:rPr>
                  <w:noProof/>
                  <w:szCs w:val="24"/>
                </w:rPr>
              </w:pPr>
              <w:r>
                <w:rPr>
                  <w:noProof/>
                  <w:szCs w:val="24"/>
                </w:rPr>
                <w:t>Ajrul Azwar., 2013.PERNCANGAN WEBSITE SISTEM INFORMASI PEMASARAN DAN PENJUALAN BERBASIS E-COMMERCE PADA S28</w:t>
              </w:r>
              <w:r>
                <w:rPr>
                  <w:i/>
                  <w:iCs/>
                  <w:noProof/>
                  <w:szCs w:val="24"/>
                </w:rPr>
                <w:t xml:space="preserve">, </w:t>
              </w:r>
              <w:r>
                <w:rPr>
                  <w:noProof/>
                  <w:szCs w:val="24"/>
                </w:rPr>
                <w:t>Vol 2, NO.1.</w:t>
              </w:r>
            </w:p>
            <w:p w14:paraId="30B01687" w14:textId="77777777" w:rsidR="00060D21" w:rsidRDefault="00060D21" w:rsidP="00060D21">
              <w:pPr>
                <w:pStyle w:val="Reference"/>
                <w:rPr>
                  <w:noProof/>
                  <w:lang w:val="id-ID"/>
                </w:rPr>
              </w:pPr>
              <w:r>
                <w:rPr>
                  <w:noProof/>
                  <w:lang w:val="id-ID"/>
                </w:rPr>
                <w:t xml:space="preserve">Diah Arum Maharani &amp; Tiara Pratiwi, 2011. PERSEPSI MASYARAKAT TERHADAP PEMANFAATAN </w:t>
              </w:r>
              <w:r w:rsidRPr="00370F1E">
                <w:rPr>
                  <w:i/>
                  <w:noProof/>
                  <w:lang w:val="id-ID"/>
                </w:rPr>
                <w:t>E-COMMERCE</w:t>
              </w:r>
              <w:r>
                <w:rPr>
                  <w:noProof/>
                  <w:lang w:val="id-ID"/>
                </w:rPr>
                <w:t>. Vol.1 No.2 ISSN. 2088-9420</w:t>
              </w:r>
            </w:p>
            <w:p w14:paraId="0C8C6DD9" w14:textId="025EC327" w:rsidR="00060D21" w:rsidRPr="00060D21" w:rsidRDefault="00060D21" w:rsidP="00060D21">
              <w:pPr>
                <w:ind w:firstLine="0"/>
                <w:rPr>
                  <w:noProof/>
                  <w:szCs w:val="24"/>
                </w:rPr>
              </w:pPr>
              <w:r>
                <w:rPr>
                  <w:noProof/>
                  <w:szCs w:val="24"/>
                </w:rPr>
                <w:t>Dewi Irmawati., 2011.PEMANFAATAN E-COMMERCE DALAM DUNIA BISNIS, Jurnal Ilmiah Orasi Bisnis -  ISSN</w:t>
              </w:r>
              <w:r>
                <w:rPr>
                  <w:iCs/>
                  <w:noProof/>
                  <w:szCs w:val="24"/>
                </w:rPr>
                <w:t>: 2085-1375</w:t>
              </w:r>
              <w:r>
                <w:rPr>
                  <w:noProof/>
                  <w:szCs w:val="24"/>
                </w:rPr>
                <w:t>.</w:t>
              </w:r>
            </w:p>
            <w:p w14:paraId="77D848A0" w14:textId="62747032" w:rsidR="00060D21" w:rsidRDefault="00DB4B36" w:rsidP="00060D21">
              <w:pPr>
                <w:pStyle w:val="Bibliography"/>
                <w:spacing w:after="240" w:line="240" w:lineRule="auto"/>
                <w:ind w:left="567" w:hanging="567"/>
                <w:rPr>
                  <w:noProof/>
                  <w:szCs w:val="24"/>
                </w:rPr>
              </w:pPr>
              <w:r>
                <w:rPr>
                  <w:noProof/>
                  <w:szCs w:val="24"/>
                </w:rPr>
                <w:t>Elizaandayni Ginting., 2013.</w:t>
              </w:r>
              <w:r>
                <w:rPr>
                  <w:iCs/>
                  <w:noProof/>
                  <w:szCs w:val="24"/>
                </w:rPr>
                <w:t>APLIKASI PENJUALAN BERBASIS WEB(E-COMMERCE) MENGUNAKAN JOOMLA PADA MUTIARA FASHION</w:t>
              </w:r>
              <w:r>
                <w:rPr>
                  <w:noProof/>
                  <w:szCs w:val="24"/>
                </w:rPr>
                <w:t>.</w:t>
              </w:r>
              <w:r w:rsidR="00581481">
                <w:fldChar w:fldCharType="begin"/>
              </w:r>
              <w:r w:rsidR="00581481">
                <w:instrText xml:space="preserve"> BIBLIOGRAPHY </w:instrText>
              </w:r>
              <w:r w:rsidR="00581481">
                <w:fldChar w:fldCharType="separate"/>
              </w:r>
            </w:p>
            <w:p w14:paraId="40B934D0" w14:textId="1C2BDC11" w:rsidR="00060D21" w:rsidRDefault="00060D21" w:rsidP="00060D21">
              <w:pPr>
                <w:ind w:left="540" w:hanging="540"/>
              </w:pPr>
              <w:r>
                <w:rPr>
                  <w:noProof/>
                </w:rPr>
                <w:t xml:space="preserve">Jogiyanto, 2005. </w:t>
              </w:r>
              <w:r>
                <w:rPr>
                  <w:i/>
                  <w:iCs/>
                  <w:noProof/>
                </w:rPr>
                <w:t xml:space="preserve">Analisis dan Desain Sistem Informasi. </w:t>
              </w:r>
              <w:r>
                <w:rPr>
                  <w:noProof/>
                </w:rPr>
                <w:t>Yogyakarta: Andi Offset.</w:t>
              </w:r>
            </w:p>
            <w:p w14:paraId="1A367E86" w14:textId="25522804" w:rsidR="00060D21" w:rsidRDefault="00060D21" w:rsidP="00060D21">
              <w:pPr>
                <w:pStyle w:val="Reference"/>
                <w:rPr>
                  <w:noProof/>
                </w:rPr>
              </w:pPr>
              <w:r>
                <w:rPr>
                  <w:noProof/>
                </w:rPr>
                <w:t xml:space="preserve">Kadir, A., 2003. </w:t>
              </w:r>
              <w:r>
                <w:rPr>
                  <w:i/>
                  <w:iCs/>
                  <w:noProof/>
                </w:rPr>
                <w:t xml:space="preserve">Dasar Pemrograman </w:t>
              </w:r>
              <w:r w:rsidRPr="007C0EA4">
                <w:rPr>
                  <w:i/>
                  <w:iCs/>
                  <w:noProof/>
                </w:rPr>
                <w:t>Web</w:t>
              </w:r>
              <w:r>
                <w:rPr>
                  <w:i/>
                  <w:iCs/>
                  <w:noProof/>
                </w:rPr>
                <w:t xml:space="preserve"> Dinamis menggunakan PHP. </w:t>
              </w:r>
              <w:r>
                <w:rPr>
                  <w:noProof/>
                </w:rPr>
                <w:t>Yogyakarta: Andi.</w:t>
              </w:r>
            </w:p>
            <w:p w14:paraId="6693C10C" w14:textId="77777777" w:rsidR="00060D21" w:rsidRDefault="00060D21" w:rsidP="00060D21">
              <w:pPr>
                <w:ind w:left="567" w:hanging="567"/>
              </w:pPr>
              <w:r>
                <w:t xml:space="preserve">Loudon, Kenneth &amp; Traver., 2010 </w:t>
              </w:r>
              <w:r>
                <w:rPr>
                  <w:i/>
                </w:rPr>
                <w:t>e-commerce, busines, tecnology and  society</w:t>
              </w:r>
              <w:r>
                <w:t xml:space="preserve"> : Printice Hall</w:t>
              </w:r>
            </w:p>
            <w:p w14:paraId="20793FDD" w14:textId="4D61D94D" w:rsidR="00060D21" w:rsidRDefault="00060D21" w:rsidP="00060D21">
              <w:pPr>
                <w:pStyle w:val="Reference"/>
                <w:rPr>
                  <w:noProof/>
                </w:rPr>
              </w:pPr>
              <w:r>
                <w:t xml:space="preserve">Loudon, Kenneth., 1998 </w:t>
              </w:r>
              <w:r>
                <w:rPr>
                  <w:i/>
                </w:rPr>
                <w:t>Essentials Of Management Information System</w:t>
              </w:r>
              <w:r>
                <w:t>. New Jersey: Prentice Hall.</w:t>
              </w:r>
            </w:p>
            <w:p w14:paraId="1051DB5F" w14:textId="0E0714E4" w:rsidR="00060D21" w:rsidRDefault="00060D21" w:rsidP="00060D21">
              <w:pPr>
                <w:ind w:left="540" w:hanging="540"/>
              </w:pPr>
              <w:r>
                <w:t>Luciana Spica Almilia &amp; Lidia Robahi., 2007. PENERAPAN E-COMMERCE SEBAGAI UPAYA MENINGKATKAN PERSAINGAN BISNIS PERUSAHAAN.</w:t>
              </w:r>
            </w:p>
            <w:p w14:paraId="1B51FCD3" w14:textId="77777777" w:rsidR="00581481" w:rsidRDefault="00581481" w:rsidP="00581481">
              <w:pPr>
                <w:pStyle w:val="Reference"/>
                <w:rPr>
                  <w:noProof/>
                </w:rPr>
              </w:pPr>
              <w:r>
                <w:rPr>
                  <w:noProof/>
                </w:rPr>
                <w:t xml:space="preserve">Nugroho, 2005. </w:t>
              </w:r>
              <w:r>
                <w:rPr>
                  <w:i/>
                  <w:iCs/>
                  <w:noProof/>
                </w:rPr>
                <w:t xml:space="preserve">Administrasi Database MySQL pada Server Linux dan Windows. </w:t>
              </w:r>
              <w:r>
                <w:rPr>
                  <w:noProof/>
                </w:rPr>
                <w:t>Yogyakarta: Graha Ilmu.</w:t>
              </w:r>
            </w:p>
            <w:p w14:paraId="335CF6EE" w14:textId="0DEEE2A3" w:rsidR="00581481" w:rsidRDefault="00581481" w:rsidP="00060D21">
              <w:pPr>
                <w:ind w:firstLine="0"/>
              </w:pPr>
              <w:r>
                <w:rPr>
                  <w:b/>
                  <w:bCs/>
                  <w:noProof/>
                </w:rPr>
                <w:fldChar w:fldCharType="end"/>
              </w:r>
            </w:p>
          </w:sdtContent>
        </w:sdt>
      </w:sdtContent>
    </w:sdt>
    <w:p w14:paraId="0E8D7AB2" w14:textId="7E0A3226" w:rsidR="00951973" w:rsidRPr="00F461A2" w:rsidRDefault="00951973" w:rsidP="00F461A2">
      <w:pPr>
        <w:spacing w:after="160" w:line="259" w:lineRule="auto"/>
        <w:ind w:firstLine="0"/>
        <w:jc w:val="left"/>
        <w:rPr>
          <w:rFonts w:eastAsiaTheme="majorEastAsia" w:cstheme="majorBidi"/>
          <w:b/>
          <w:bCs/>
          <w:smallCaps/>
          <w:color w:val="000000" w:themeColor="text1"/>
          <w:szCs w:val="36"/>
        </w:rPr>
      </w:pPr>
    </w:p>
    <w:sectPr w:rsidR="00951973" w:rsidRPr="00F461A2" w:rsidSect="004117FC">
      <w:headerReference w:type="default" r:id="rId17"/>
      <w:footerReference w:type="default" r:id="rId18"/>
      <w:headerReference w:type="first" r:id="rId19"/>
      <w:pgSz w:w="11907" w:h="16839" w:code="9"/>
      <w:pgMar w:top="2275" w:right="1699" w:bottom="1699" w:left="2275"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8920E" w14:textId="77777777" w:rsidR="00AF39A3" w:rsidRDefault="00AF39A3" w:rsidP="00513E06">
      <w:pPr>
        <w:spacing w:line="240" w:lineRule="auto"/>
      </w:pPr>
      <w:r>
        <w:separator/>
      </w:r>
    </w:p>
  </w:endnote>
  <w:endnote w:type="continuationSeparator" w:id="0">
    <w:p w14:paraId="6BD357E2" w14:textId="77777777" w:rsidR="00AF39A3" w:rsidRDefault="00AF39A3" w:rsidP="00513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oming So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8BB7B" w14:textId="77777777" w:rsidR="004179AC" w:rsidRDefault="004179AC">
    <w:pPr>
      <w:pStyle w:val="Footer"/>
      <w:jc w:val="center"/>
    </w:pPr>
    <w:r>
      <w:fldChar w:fldCharType="begin"/>
    </w:r>
    <w:r>
      <w:instrText xml:space="preserve"> PAGE   \* MERGEFORMAT </w:instrText>
    </w:r>
    <w:r>
      <w:fldChar w:fldCharType="separate"/>
    </w:r>
    <w:r w:rsidR="0075353B">
      <w:rPr>
        <w:noProof/>
      </w:rPr>
      <w:t>ii</w:t>
    </w:r>
    <w:r>
      <w:rPr>
        <w:noProof/>
      </w:rPr>
      <w:fldChar w:fldCharType="end"/>
    </w:r>
  </w:p>
  <w:p w14:paraId="355D2F48" w14:textId="77777777" w:rsidR="004179AC" w:rsidRDefault="004179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20459" w14:textId="77777777" w:rsidR="004179AC" w:rsidRDefault="004179AC">
    <w:pPr>
      <w:pStyle w:val="Footer"/>
      <w:jc w:val="center"/>
    </w:pPr>
  </w:p>
  <w:p w14:paraId="5CBDC357" w14:textId="77777777" w:rsidR="004179AC" w:rsidRDefault="004179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864B5" w14:textId="77777777" w:rsidR="004179AC" w:rsidRDefault="00417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8C6A3" w14:textId="77777777" w:rsidR="00AF39A3" w:rsidRDefault="00AF39A3" w:rsidP="00513E06">
      <w:pPr>
        <w:spacing w:line="240" w:lineRule="auto"/>
      </w:pPr>
      <w:r>
        <w:separator/>
      </w:r>
    </w:p>
  </w:footnote>
  <w:footnote w:type="continuationSeparator" w:id="0">
    <w:p w14:paraId="68800359" w14:textId="77777777" w:rsidR="00AF39A3" w:rsidRDefault="00AF39A3" w:rsidP="00513E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CB027" w14:textId="77777777" w:rsidR="004179AC" w:rsidRDefault="004179AC">
    <w:pPr>
      <w:pStyle w:val="Header"/>
      <w:jc w:val="right"/>
    </w:pPr>
  </w:p>
  <w:p w14:paraId="1EEEC90C" w14:textId="77777777" w:rsidR="004179AC" w:rsidRDefault="004179AC" w:rsidP="00513E0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78AE9" w14:textId="77777777" w:rsidR="004179AC" w:rsidRPr="0075353B" w:rsidRDefault="004179AC" w:rsidP="0075353B">
    <w:pPr>
      <w:pStyle w:val="Header"/>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F01F0" w14:textId="77777777" w:rsidR="004179AC" w:rsidRDefault="004179AC">
    <w:pPr>
      <w:pStyle w:val="Header"/>
      <w:jc w:val="right"/>
    </w:pPr>
    <w:r>
      <w:fldChar w:fldCharType="begin"/>
    </w:r>
    <w:r>
      <w:instrText xml:space="preserve"> PAGE   \* MERGEFORMAT </w:instrText>
    </w:r>
    <w:r>
      <w:fldChar w:fldCharType="separate"/>
    </w:r>
    <w:r w:rsidR="0075353B">
      <w:rPr>
        <w:noProof/>
      </w:rPr>
      <w:t>9</w:t>
    </w:r>
    <w:r>
      <w:rPr>
        <w:noProof/>
      </w:rPr>
      <w:fldChar w:fldCharType="end"/>
    </w:r>
  </w:p>
  <w:p w14:paraId="0A6A24E4" w14:textId="77777777" w:rsidR="004179AC" w:rsidRDefault="004179AC" w:rsidP="00513E06">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21066" w14:textId="77777777" w:rsidR="004179AC" w:rsidRDefault="004179AC">
    <w:pPr>
      <w:pStyle w:val="Header"/>
      <w:jc w:val="right"/>
    </w:pPr>
    <w:r>
      <w:fldChar w:fldCharType="begin"/>
    </w:r>
    <w:r>
      <w:instrText xml:space="preserve"> PAGE   \* MERGEFORMAT </w:instrText>
    </w:r>
    <w:r>
      <w:fldChar w:fldCharType="separate"/>
    </w:r>
    <w:r>
      <w:rPr>
        <w:noProof/>
      </w:rPr>
      <w:t>1</w:t>
    </w:r>
    <w:r>
      <w:rPr>
        <w:noProof/>
      </w:rPr>
      <w:fldChar w:fldCharType="end"/>
    </w:r>
  </w:p>
  <w:p w14:paraId="0A7BD2E7" w14:textId="77777777" w:rsidR="004179AC" w:rsidRDefault="004179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FB0C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D002FCE"/>
    <w:multiLevelType w:val="hybridMultilevel"/>
    <w:tmpl w:val="7166CF0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
    <w:nsid w:val="2E006523"/>
    <w:multiLevelType w:val="hybridMultilevel"/>
    <w:tmpl w:val="44CA513A"/>
    <w:lvl w:ilvl="0" w:tplc="01B4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72929"/>
    <w:multiLevelType w:val="hybridMultilevel"/>
    <w:tmpl w:val="79C89246"/>
    <w:lvl w:ilvl="0" w:tplc="93FE17D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4E02FF4"/>
    <w:multiLevelType w:val="hybridMultilevel"/>
    <w:tmpl w:val="C582B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9204B"/>
    <w:multiLevelType w:val="hybridMultilevel"/>
    <w:tmpl w:val="21A2AA70"/>
    <w:lvl w:ilvl="0" w:tplc="CFB62BB0">
      <w:start w:val="1"/>
      <w:numFmt w:val="bullet"/>
      <w:pStyle w:val="Bull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F0487A"/>
    <w:multiLevelType w:val="hybridMultilevel"/>
    <w:tmpl w:val="8BC0EA14"/>
    <w:lvl w:ilvl="0" w:tplc="93FE17D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3B73E7"/>
    <w:multiLevelType w:val="hybridMultilevel"/>
    <w:tmpl w:val="27765BEC"/>
    <w:lvl w:ilvl="0" w:tplc="0A0CC442">
      <w:start w:val="2"/>
      <w:numFmt w:val="decimal"/>
      <w:lvlText w:val="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37C2EEF"/>
    <w:multiLevelType w:val="hybridMultilevel"/>
    <w:tmpl w:val="93C8FE28"/>
    <w:lvl w:ilvl="0" w:tplc="33D25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D05A0D"/>
    <w:multiLevelType w:val="hybridMultilevel"/>
    <w:tmpl w:val="25E298F4"/>
    <w:lvl w:ilvl="0" w:tplc="3D520044">
      <w:start w:val="1"/>
      <w:numFmt w:val="decimal"/>
      <w:pStyle w:val="NumLis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113F5E"/>
    <w:multiLevelType w:val="hybridMultilevel"/>
    <w:tmpl w:val="6E264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C52A7"/>
    <w:multiLevelType w:val="hybridMultilevel"/>
    <w:tmpl w:val="2CE22AB8"/>
    <w:lvl w:ilvl="0" w:tplc="56985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110D51"/>
    <w:multiLevelType w:val="hybridMultilevel"/>
    <w:tmpl w:val="2DDCCCDE"/>
    <w:lvl w:ilvl="0" w:tplc="2766C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5FE19C5"/>
    <w:multiLevelType w:val="hybridMultilevel"/>
    <w:tmpl w:val="AD809ADE"/>
    <w:lvl w:ilvl="0" w:tplc="0421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4">
    <w:nsid w:val="75F1004F"/>
    <w:multiLevelType w:val="hybridMultilevel"/>
    <w:tmpl w:val="FE9C63F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5">
    <w:nsid w:val="7D336B1E"/>
    <w:multiLevelType w:val="hybridMultilevel"/>
    <w:tmpl w:val="4846F3C2"/>
    <w:lvl w:ilvl="0" w:tplc="12EC5AF6">
      <w:start w:val="1"/>
      <w:numFmt w:val="lowerLetter"/>
      <w:pStyle w:val="Num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11"/>
  </w:num>
  <w:num w:numId="15">
    <w:abstractNumId w:val="8"/>
  </w:num>
  <w:num w:numId="16">
    <w:abstractNumId w:val="2"/>
  </w:num>
  <w:num w:numId="17">
    <w:abstractNumId w:val="2"/>
    <w:lvlOverride w:ilvl="0">
      <w:startOverride w:val="1"/>
    </w:lvlOverride>
  </w:num>
  <w:num w:numId="18">
    <w:abstractNumId w:val="9"/>
  </w:num>
  <w:num w:numId="19">
    <w:abstractNumId w:val="9"/>
    <w:lvlOverride w:ilvl="0">
      <w:startOverride w:val="1"/>
    </w:lvlOverride>
  </w:num>
  <w:num w:numId="20">
    <w:abstractNumId w:val="9"/>
    <w:lvlOverride w:ilvl="0">
      <w:startOverride w:val="1"/>
    </w:lvlOverride>
  </w:num>
  <w:num w:numId="21">
    <w:abstractNumId w:val="15"/>
  </w:num>
  <w:num w:numId="22">
    <w:abstractNumId w:val="9"/>
    <w:lvlOverride w:ilvl="0">
      <w:startOverride w:val="1"/>
    </w:lvlOverride>
  </w:num>
  <w:num w:numId="23">
    <w:abstractNumId w:val="13"/>
  </w:num>
  <w:num w:numId="24">
    <w:abstractNumId w:val="5"/>
  </w:num>
  <w:num w:numId="25">
    <w:abstractNumId w:val="10"/>
  </w:num>
  <w:num w:numId="26">
    <w:abstractNumId w:val="14"/>
  </w:num>
  <w:num w:numId="27">
    <w:abstractNumId w:val="9"/>
    <w:lvlOverride w:ilvl="0">
      <w:startOverride w:val="1"/>
    </w:lvlOverride>
  </w:num>
  <w:num w:numId="28">
    <w:abstractNumId w:val="15"/>
    <w:lvlOverride w:ilvl="0">
      <w:startOverride w:val="1"/>
    </w:lvlOverride>
  </w:num>
  <w:num w:numId="29">
    <w:abstractNumId w:val="12"/>
  </w:num>
  <w:num w:numId="30">
    <w:abstractNumId w:val="9"/>
    <w:lvlOverride w:ilvl="0">
      <w:startOverride w:val="1"/>
    </w:lvlOverride>
  </w:num>
  <w:num w:numId="31">
    <w:abstractNumId w:val="9"/>
    <w:lvlOverride w:ilvl="0">
      <w:startOverride w:val="1"/>
    </w:lvlOverride>
  </w:num>
  <w:num w:numId="32">
    <w:abstractNumId w:val="1"/>
  </w:num>
  <w:num w:numId="33">
    <w:abstractNumId w:val="3"/>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73"/>
    <w:rsid w:val="00000FC5"/>
    <w:rsid w:val="00022E05"/>
    <w:rsid w:val="00026602"/>
    <w:rsid w:val="00037754"/>
    <w:rsid w:val="00046526"/>
    <w:rsid w:val="00060D21"/>
    <w:rsid w:val="00063A43"/>
    <w:rsid w:val="000907DA"/>
    <w:rsid w:val="000C0FC7"/>
    <w:rsid w:val="000C6B6F"/>
    <w:rsid w:val="00104383"/>
    <w:rsid w:val="00127413"/>
    <w:rsid w:val="00183D84"/>
    <w:rsid w:val="001850DD"/>
    <w:rsid w:val="001907B6"/>
    <w:rsid w:val="001A178A"/>
    <w:rsid w:val="001B3180"/>
    <w:rsid w:val="001E0C6E"/>
    <w:rsid w:val="002A35AB"/>
    <w:rsid w:val="002A3FA6"/>
    <w:rsid w:val="002B54E9"/>
    <w:rsid w:val="002C4918"/>
    <w:rsid w:val="002E4A45"/>
    <w:rsid w:val="0033070B"/>
    <w:rsid w:val="003504F5"/>
    <w:rsid w:val="00361146"/>
    <w:rsid w:val="00370F1E"/>
    <w:rsid w:val="003B6FBE"/>
    <w:rsid w:val="003B7883"/>
    <w:rsid w:val="003F1492"/>
    <w:rsid w:val="003F6756"/>
    <w:rsid w:val="004117FC"/>
    <w:rsid w:val="004179AC"/>
    <w:rsid w:val="00420487"/>
    <w:rsid w:val="00420B67"/>
    <w:rsid w:val="00420D8E"/>
    <w:rsid w:val="004543BB"/>
    <w:rsid w:val="004579ED"/>
    <w:rsid w:val="00460479"/>
    <w:rsid w:val="00462D8B"/>
    <w:rsid w:val="004648F1"/>
    <w:rsid w:val="00477CA4"/>
    <w:rsid w:val="0048229A"/>
    <w:rsid w:val="00483AB8"/>
    <w:rsid w:val="004A2421"/>
    <w:rsid w:val="004D4F20"/>
    <w:rsid w:val="00512B7E"/>
    <w:rsid w:val="00513E06"/>
    <w:rsid w:val="005469AC"/>
    <w:rsid w:val="00581481"/>
    <w:rsid w:val="005944C9"/>
    <w:rsid w:val="005978AF"/>
    <w:rsid w:val="005A5D28"/>
    <w:rsid w:val="005B6C8B"/>
    <w:rsid w:val="005C3FB3"/>
    <w:rsid w:val="00611BCC"/>
    <w:rsid w:val="00617CAD"/>
    <w:rsid w:val="0068731B"/>
    <w:rsid w:val="006933A0"/>
    <w:rsid w:val="006C0640"/>
    <w:rsid w:val="00704C38"/>
    <w:rsid w:val="00704FBC"/>
    <w:rsid w:val="007301C3"/>
    <w:rsid w:val="00750B0A"/>
    <w:rsid w:val="0075353B"/>
    <w:rsid w:val="00767399"/>
    <w:rsid w:val="00791E05"/>
    <w:rsid w:val="0079570B"/>
    <w:rsid w:val="007C0EA4"/>
    <w:rsid w:val="007F3BF9"/>
    <w:rsid w:val="00810ABD"/>
    <w:rsid w:val="008203AB"/>
    <w:rsid w:val="00824630"/>
    <w:rsid w:val="0082714F"/>
    <w:rsid w:val="00830072"/>
    <w:rsid w:val="00832EF1"/>
    <w:rsid w:val="0083520B"/>
    <w:rsid w:val="00850E4D"/>
    <w:rsid w:val="00875C56"/>
    <w:rsid w:val="00877AF9"/>
    <w:rsid w:val="00882726"/>
    <w:rsid w:val="00886BCB"/>
    <w:rsid w:val="00903196"/>
    <w:rsid w:val="00915745"/>
    <w:rsid w:val="009367EE"/>
    <w:rsid w:val="00951973"/>
    <w:rsid w:val="00953604"/>
    <w:rsid w:val="00954F30"/>
    <w:rsid w:val="009A4C8B"/>
    <w:rsid w:val="009D2991"/>
    <w:rsid w:val="009E3525"/>
    <w:rsid w:val="00A4482C"/>
    <w:rsid w:val="00A60359"/>
    <w:rsid w:val="00AA2810"/>
    <w:rsid w:val="00AB4B8D"/>
    <w:rsid w:val="00AB669E"/>
    <w:rsid w:val="00AD2AD7"/>
    <w:rsid w:val="00AF39A3"/>
    <w:rsid w:val="00AF463E"/>
    <w:rsid w:val="00AF7FFD"/>
    <w:rsid w:val="00B418B6"/>
    <w:rsid w:val="00B4211D"/>
    <w:rsid w:val="00B87C51"/>
    <w:rsid w:val="00B92C73"/>
    <w:rsid w:val="00BB610E"/>
    <w:rsid w:val="00BD3CC3"/>
    <w:rsid w:val="00C01493"/>
    <w:rsid w:val="00C07009"/>
    <w:rsid w:val="00C116BA"/>
    <w:rsid w:val="00C57BF9"/>
    <w:rsid w:val="00C814AF"/>
    <w:rsid w:val="00C81FBF"/>
    <w:rsid w:val="00C8754E"/>
    <w:rsid w:val="00CD0FBF"/>
    <w:rsid w:val="00CD1CE9"/>
    <w:rsid w:val="00D14F6E"/>
    <w:rsid w:val="00D3542D"/>
    <w:rsid w:val="00D47EE9"/>
    <w:rsid w:val="00D71767"/>
    <w:rsid w:val="00D84B3E"/>
    <w:rsid w:val="00DB4B36"/>
    <w:rsid w:val="00DC6385"/>
    <w:rsid w:val="00DD3398"/>
    <w:rsid w:val="00DE0A80"/>
    <w:rsid w:val="00DE24B9"/>
    <w:rsid w:val="00DE40EC"/>
    <w:rsid w:val="00E00892"/>
    <w:rsid w:val="00E3391C"/>
    <w:rsid w:val="00E33A9C"/>
    <w:rsid w:val="00E67E1C"/>
    <w:rsid w:val="00E84D85"/>
    <w:rsid w:val="00E86E96"/>
    <w:rsid w:val="00EB586D"/>
    <w:rsid w:val="00EC2845"/>
    <w:rsid w:val="00EE54C2"/>
    <w:rsid w:val="00EF6B17"/>
    <w:rsid w:val="00F353D7"/>
    <w:rsid w:val="00F461A2"/>
    <w:rsid w:val="00FA53AE"/>
    <w:rsid w:val="00FF18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72C6"/>
  <w15:chartTrackingRefBased/>
  <w15:docId w15:val="{501D28C5-A1CF-4251-BF46-FBC5E6CB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CD0FBF"/>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CD0FBF"/>
    <w:pPr>
      <w:keepNext/>
      <w:keepLines/>
      <w:numPr>
        <w:ilvl w:val="2"/>
        <w:numId w:val="12"/>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11D"/>
    <w:pPr>
      <w:spacing w:after="360"/>
      <w:contextualSpacing/>
      <w:jc w:val="center"/>
    </w:pPr>
    <w:rPr>
      <w:rFonts w:eastAsiaTheme="majorEastAsia" w:cstheme="majorBidi"/>
      <w:b/>
      <w:color w:val="000000" w:themeColor="text1"/>
      <w:szCs w:val="56"/>
    </w:rPr>
  </w:style>
  <w:style w:type="character" w:customStyle="1" w:styleId="TitleChar">
    <w:name w:val="Title Char"/>
    <w:basedOn w:val="DefaultParagraphFont"/>
    <w:link w:val="Title"/>
    <w:uiPriority w:val="10"/>
    <w:rsid w:val="00B4211D"/>
    <w:rPr>
      <w:rFonts w:ascii="Times New Roman" w:eastAsiaTheme="majorEastAsia" w:hAnsi="Times New Roman" w:cstheme="majorBidi"/>
      <w:b/>
      <w:color w:val="000000" w:themeColor="text1"/>
      <w:sz w:val="24"/>
      <w:szCs w:val="56"/>
    </w:rPr>
  </w:style>
  <w:style w:type="paragraph" w:styleId="Subtitle">
    <w:name w:val="Subtitle"/>
    <w:basedOn w:val="Normal"/>
    <w:next w:val="Normal"/>
    <w:link w:val="SubtitleChar"/>
    <w:uiPriority w:val="11"/>
    <w:qFormat/>
    <w:rsid w:val="00F353D7"/>
    <w:pPr>
      <w:numPr>
        <w:ilvl w:val="1"/>
      </w:numPr>
      <w:ind w:firstLine="576"/>
      <w:jc w:val="center"/>
    </w:pPr>
    <w:rPr>
      <w:spacing w:val="10"/>
    </w:rPr>
  </w:style>
  <w:style w:type="character" w:customStyle="1" w:styleId="SubtitleChar">
    <w:name w:val="Subtitle Char"/>
    <w:basedOn w:val="DefaultParagraphFont"/>
    <w:link w:val="Subtitle"/>
    <w:uiPriority w:val="11"/>
    <w:rsid w:val="00F353D7"/>
    <w:rPr>
      <w:rFonts w:ascii="Times New Roman" w:hAnsi="Times New Roman"/>
      <w:spacing w:val="10"/>
      <w:sz w:val="24"/>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CD0FBF"/>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CD0FBF"/>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513E06"/>
    <w:pPr>
      <w:tabs>
        <w:tab w:val="center" w:pos="4680"/>
        <w:tab w:val="right" w:pos="9360"/>
      </w:tabs>
      <w:spacing w:line="240" w:lineRule="auto"/>
    </w:pPr>
  </w:style>
  <w:style w:type="character" w:customStyle="1" w:styleId="HeaderChar">
    <w:name w:val="Header Char"/>
    <w:basedOn w:val="DefaultParagraphFont"/>
    <w:link w:val="Header"/>
    <w:uiPriority w:val="99"/>
    <w:rsid w:val="00513E06"/>
    <w:rPr>
      <w:rFonts w:ascii="Times New Roman" w:hAnsi="Times New Roman"/>
      <w:sz w:val="24"/>
    </w:rPr>
  </w:style>
  <w:style w:type="paragraph" w:styleId="Footer">
    <w:name w:val="footer"/>
    <w:basedOn w:val="Normal"/>
    <w:link w:val="FooterChar"/>
    <w:uiPriority w:val="99"/>
    <w:unhideWhenUsed/>
    <w:rsid w:val="00513E06"/>
    <w:pPr>
      <w:tabs>
        <w:tab w:val="center" w:pos="4680"/>
        <w:tab w:val="right" w:pos="9360"/>
      </w:tabs>
      <w:spacing w:line="240" w:lineRule="auto"/>
    </w:pPr>
  </w:style>
  <w:style w:type="character" w:customStyle="1" w:styleId="FooterChar">
    <w:name w:val="Footer Char"/>
    <w:basedOn w:val="DefaultParagraphFont"/>
    <w:link w:val="Footer"/>
    <w:uiPriority w:val="99"/>
    <w:rsid w:val="00513E06"/>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EC2845"/>
    <w:pPr>
      <w:spacing w:after="240"/>
      <w:jc w:val="center"/>
    </w:pPr>
  </w:style>
  <w:style w:type="character" w:customStyle="1" w:styleId="PictureTitleChar">
    <w:name w:val="Picture Title Char"/>
    <w:basedOn w:val="DefaultParagraphFont"/>
    <w:link w:val="PictureTitle"/>
    <w:rsid w:val="00EC2845"/>
    <w:rPr>
      <w:rFonts w:ascii="Times New Roman" w:hAnsi="Times New Roman"/>
      <w:sz w:val="24"/>
    </w:rPr>
  </w:style>
  <w:style w:type="paragraph" w:styleId="CommentText">
    <w:name w:val="annotation text"/>
    <w:basedOn w:val="Normal"/>
    <w:link w:val="CommentTextChar"/>
    <w:uiPriority w:val="99"/>
    <w:semiHidden/>
    <w:unhideWhenUsed/>
    <w:rsid w:val="00EE54C2"/>
    <w:pPr>
      <w:spacing w:line="240" w:lineRule="auto"/>
    </w:pPr>
    <w:rPr>
      <w:sz w:val="20"/>
      <w:szCs w:val="20"/>
    </w:rPr>
  </w:style>
  <w:style w:type="character" w:customStyle="1" w:styleId="CommentTextChar">
    <w:name w:val="Comment Text Char"/>
    <w:basedOn w:val="DefaultParagraphFont"/>
    <w:link w:val="CommentText"/>
    <w:uiPriority w:val="99"/>
    <w:semiHidden/>
    <w:rsid w:val="00EE54C2"/>
    <w:rPr>
      <w:rFonts w:ascii="Times New Roman" w:hAnsi="Times New Roman"/>
      <w:sz w:val="20"/>
      <w:szCs w:val="20"/>
    </w:rPr>
  </w:style>
  <w:style w:type="character" w:styleId="CommentReference">
    <w:name w:val="annotation reference"/>
    <w:basedOn w:val="DefaultParagraphFont"/>
    <w:uiPriority w:val="99"/>
    <w:semiHidden/>
    <w:unhideWhenUsed/>
    <w:rsid w:val="00EE54C2"/>
    <w:rPr>
      <w:sz w:val="16"/>
      <w:szCs w:val="16"/>
    </w:rPr>
  </w:style>
  <w:style w:type="paragraph" w:styleId="BalloonText">
    <w:name w:val="Balloon Text"/>
    <w:basedOn w:val="Normal"/>
    <w:link w:val="BalloonTextChar"/>
    <w:uiPriority w:val="99"/>
    <w:semiHidden/>
    <w:unhideWhenUsed/>
    <w:rsid w:val="00EE54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4C2"/>
    <w:rPr>
      <w:rFonts w:ascii="Segoe UI" w:hAnsi="Segoe UI" w:cs="Segoe UI"/>
      <w:sz w:val="18"/>
      <w:szCs w:val="18"/>
    </w:rPr>
  </w:style>
  <w:style w:type="paragraph" w:styleId="NormalWeb">
    <w:name w:val="Normal (Web)"/>
    <w:basedOn w:val="Normal"/>
    <w:uiPriority w:val="99"/>
    <w:semiHidden/>
    <w:unhideWhenUsed/>
    <w:rsid w:val="00477CA4"/>
    <w:pPr>
      <w:spacing w:before="100" w:beforeAutospacing="1" w:after="100" w:afterAutospacing="1" w:line="240" w:lineRule="auto"/>
      <w:ind w:firstLine="0"/>
      <w:jc w:val="left"/>
    </w:pPr>
    <w:rPr>
      <w:rFonts w:eastAsia="Times New Roman" w:cs="Times New Roman"/>
      <w:szCs w:val="24"/>
      <w:lang w:val="id-ID" w:eastAsia="id-ID"/>
    </w:rPr>
  </w:style>
  <w:style w:type="character" w:customStyle="1" w:styleId="apple-converted-space">
    <w:name w:val="apple-converted-space"/>
    <w:basedOn w:val="DefaultParagraphFont"/>
    <w:rsid w:val="004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838">
      <w:bodyDiv w:val="1"/>
      <w:marLeft w:val="0"/>
      <w:marRight w:val="0"/>
      <w:marTop w:val="0"/>
      <w:marBottom w:val="0"/>
      <w:divBdr>
        <w:top w:val="none" w:sz="0" w:space="0" w:color="auto"/>
        <w:left w:val="none" w:sz="0" w:space="0" w:color="auto"/>
        <w:bottom w:val="none" w:sz="0" w:space="0" w:color="auto"/>
        <w:right w:val="none" w:sz="0" w:space="0" w:color="auto"/>
      </w:divBdr>
    </w:div>
    <w:div w:id="87435363">
      <w:bodyDiv w:val="1"/>
      <w:marLeft w:val="0"/>
      <w:marRight w:val="0"/>
      <w:marTop w:val="0"/>
      <w:marBottom w:val="0"/>
      <w:divBdr>
        <w:top w:val="none" w:sz="0" w:space="0" w:color="auto"/>
        <w:left w:val="none" w:sz="0" w:space="0" w:color="auto"/>
        <w:bottom w:val="none" w:sz="0" w:space="0" w:color="auto"/>
        <w:right w:val="none" w:sz="0" w:space="0" w:color="auto"/>
      </w:divBdr>
    </w:div>
    <w:div w:id="96944495">
      <w:bodyDiv w:val="1"/>
      <w:marLeft w:val="0"/>
      <w:marRight w:val="0"/>
      <w:marTop w:val="0"/>
      <w:marBottom w:val="0"/>
      <w:divBdr>
        <w:top w:val="none" w:sz="0" w:space="0" w:color="auto"/>
        <w:left w:val="none" w:sz="0" w:space="0" w:color="auto"/>
        <w:bottom w:val="none" w:sz="0" w:space="0" w:color="auto"/>
        <w:right w:val="none" w:sz="0" w:space="0" w:color="auto"/>
      </w:divBdr>
    </w:div>
    <w:div w:id="164562623">
      <w:bodyDiv w:val="1"/>
      <w:marLeft w:val="0"/>
      <w:marRight w:val="0"/>
      <w:marTop w:val="0"/>
      <w:marBottom w:val="0"/>
      <w:divBdr>
        <w:top w:val="none" w:sz="0" w:space="0" w:color="auto"/>
        <w:left w:val="none" w:sz="0" w:space="0" w:color="auto"/>
        <w:bottom w:val="none" w:sz="0" w:space="0" w:color="auto"/>
        <w:right w:val="none" w:sz="0" w:space="0" w:color="auto"/>
      </w:divBdr>
    </w:div>
    <w:div w:id="273098319">
      <w:bodyDiv w:val="1"/>
      <w:marLeft w:val="0"/>
      <w:marRight w:val="0"/>
      <w:marTop w:val="0"/>
      <w:marBottom w:val="0"/>
      <w:divBdr>
        <w:top w:val="none" w:sz="0" w:space="0" w:color="auto"/>
        <w:left w:val="none" w:sz="0" w:space="0" w:color="auto"/>
        <w:bottom w:val="none" w:sz="0" w:space="0" w:color="auto"/>
        <w:right w:val="none" w:sz="0" w:space="0" w:color="auto"/>
      </w:divBdr>
    </w:div>
    <w:div w:id="302588348">
      <w:bodyDiv w:val="1"/>
      <w:marLeft w:val="0"/>
      <w:marRight w:val="0"/>
      <w:marTop w:val="0"/>
      <w:marBottom w:val="0"/>
      <w:divBdr>
        <w:top w:val="none" w:sz="0" w:space="0" w:color="auto"/>
        <w:left w:val="none" w:sz="0" w:space="0" w:color="auto"/>
        <w:bottom w:val="none" w:sz="0" w:space="0" w:color="auto"/>
        <w:right w:val="none" w:sz="0" w:space="0" w:color="auto"/>
      </w:divBdr>
    </w:div>
    <w:div w:id="334305867">
      <w:bodyDiv w:val="1"/>
      <w:marLeft w:val="0"/>
      <w:marRight w:val="0"/>
      <w:marTop w:val="0"/>
      <w:marBottom w:val="0"/>
      <w:divBdr>
        <w:top w:val="none" w:sz="0" w:space="0" w:color="auto"/>
        <w:left w:val="none" w:sz="0" w:space="0" w:color="auto"/>
        <w:bottom w:val="none" w:sz="0" w:space="0" w:color="auto"/>
        <w:right w:val="none" w:sz="0" w:space="0" w:color="auto"/>
      </w:divBdr>
    </w:div>
    <w:div w:id="357124406">
      <w:bodyDiv w:val="1"/>
      <w:marLeft w:val="0"/>
      <w:marRight w:val="0"/>
      <w:marTop w:val="0"/>
      <w:marBottom w:val="0"/>
      <w:divBdr>
        <w:top w:val="none" w:sz="0" w:space="0" w:color="auto"/>
        <w:left w:val="none" w:sz="0" w:space="0" w:color="auto"/>
        <w:bottom w:val="none" w:sz="0" w:space="0" w:color="auto"/>
        <w:right w:val="none" w:sz="0" w:space="0" w:color="auto"/>
      </w:divBdr>
    </w:div>
    <w:div w:id="398289512">
      <w:bodyDiv w:val="1"/>
      <w:marLeft w:val="0"/>
      <w:marRight w:val="0"/>
      <w:marTop w:val="0"/>
      <w:marBottom w:val="0"/>
      <w:divBdr>
        <w:top w:val="none" w:sz="0" w:space="0" w:color="auto"/>
        <w:left w:val="none" w:sz="0" w:space="0" w:color="auto"/>
        <w:bottom w:val="none" w:sz="0" w:space="0" w:color="auto"/>
        <w:right w:val="none" w:sz="0" w:space="0" w:color="auto"/>
      </w:divBdr>
    </w:div>
    <w:div w:id="548106804">
      <w:bodyDiv w:val="1"/>
      <w:marLeft w:val="0"/>
      <w:marRight w:val="0"/>
      <w:marTop w:val="0"/>
      <w:marBottom w:val="0"/>
      <w:divBdr>
        <w:top w:val="none" w:sz="0" w:space="0" w:color="auto"/>
        <w:left w:val="none" w:sz="0" w:space="0" w:color="auto"/>
        <w:bottom w:val="none" w:sz="0" w:space="0" w:color="auto"/>
        <w:right w:val="none" w:sz="0" w:space="0" w:color="auto"/>
      </w:divBdr>
    </w:div>
    <w:div w:id="688407790">
      <w:bodyDiv w:val="1"/>
      <w:marLeft w:val="0"/>
      <w:marRight w:val="0"/>
      <w:marTop w:val="0"/>
      <w:marBottom w:val="0"/>
      <w:divBdr>
        <w:top w:val="none" w:sz="0" w:space="0" w:color="auto"/>
        <w:left w:val="none" w:sz="0" w:space="0" w:color="auto"/>
        <w:bottom w:val="none" w:sz="0" w:space="0" w:color="auto"/>
        <w:right w:val="none" w:sz="0" w:space="0" w:color="auto"/>
      </w:divBdr>
    </w:div>
    <w:div w:id="821313286">
      <w:bodyDiv w:val="1"/>
      <w:marLeft w:val="0"/>
      <w:marRight w:val="0"/>
      <w:marTop w:val="0"/>
      <w:marBottom w:val="0"/>
      <w:divBdr>
        <w:top w:val="none" w:sz="0" w:space="0" w:color="auto"/>
        <w:left w:val="none" w:sz="0" w:space="0" w:color="auto"/>
        <w:bottom w:val="none" w:sz="0" w:space="0" w:color="auto"/>
        <w:right w:val="none" w:sz="0" w:space="0" w:color="auto"/>
      </w:divBdr>
    </w:div>
    <w:div w:id="899287067">
      <w:bodyDiv w:val="1"/>
      <w:marLeft w:val="0"/>
      <w:marRight w:val="0"/>
      <w:marTop w:val="0"/>
      <w:marBottom w:val="0"/>
      <w:divBdr>
        <w:top w:val="none" w:sz="0" w:space="0" w:color="auto"/>
        <w:left w:val="none" w:sz="0" w:space="0" w:color="auto"/>
        <w:bottom w:val="none" w:sz="0" w:space="0" w:color="auto"/>
        <w:right w:val="none" w:sz="0" w:space="0" w:color="auto"/>
      </w:divBdr>
    </w:div>
    <w:div w:id="948775610">
      <w:bodyDiv w:val="1"/>
      <w:marLeft w:val="0"/>
      <w:marRight w:val="0"/>
      <w:marTop w:val="0"/>
      <w:marBottom w:val="0"/>
      <w:divBdr>
        <w:top w:val="none" w:sz="0" w:space="0" w:color="auto"/>
        <w:left w:val="none" w:sz="0" w:space="0" w:color="auto"/>
        <w:bottom w:val="none" w:sz="0" w:space="0" w:color="auto"/>
        <w:right w:val="none" w:sz="0" w:space="0" w:color="auto"/>
      </w:divBdr>
    </w:div>
    <w:div w:id="1006127136">
      <w:bodyDiv w:val="1"/>
      <w:marLeft w:val="0"/>
      <w:marRight w:val="0"/>
      <w:marTop w:val="0"/>
      <w:marBottom w:val="0"/>
      <w:divBdr>
        <w:top w:val="none" w:sz="0" w:space="0" w:color="auto"/>
        <w:left w:val="none" w:sz="0" w:space="0" w:color="auto"/>
        <w:bottom w:val="none" w:sz="0" w:space="0" w:color="auto"/>
        <w:right w:val="none" w:sz="0" w:space="0" w:color="auto"/>
      </w:divBdr>
    </w:div>
    <w:div w:id="1062633085">
      <w:bodyDiv w:val="1"/>
      <w:marLeft w:val="0"/>
      <w:marRight w:val="0"/>
      <w:marTop w:val="0"/>
      <w:marBottom w:val="0"/>
      <w:divBdr>
        <w:top w:val="none" w:sz="0" w:space="0" w:color="auto"/>
        <w:left w:val="none" w:sz="0" w:space="0" w:color="auto"/>
        <w:bottom w:val="none" w:sz="0" w:space="0" w:color="auto"/>
        <w:right w:val="none" w:sz="0" w:space="0" w:color="auto"/>
      </w:divBdr>
    </w:div>
    <w:div w:id="1072658596">
      <w:bodyDiv w:val="1"/>
      <w:marLeft w:val="0"/>
      <w:marRight w:val="0"/>
      <w:marTop w:val="0"/>
      <w:marBottom w:val="0"/>
      <w:divBdr>
        <w:top w:val="none" w:sz="0" w:space="0" w:color="auto"/>
        <w:left w:val="none" w:sz="0" w:space="0" w:color="auto"/>
        <w:bottom w:val="none" w:sz="0" w:space="0" w:color="auto"/>
        <w:right w:val="none" w:sz="0" w:space="0" w:color="auto"/>
      </w:divBdr>
    </w:div>
    <w:div w:id="1172716625">
      <w:bodyDiv w:val="1"/>
      <w:marLeft w:val="0"/>
      <w:marRight w:val="0"/>
      <w:marTop w:val="0"/>
      <w:marBottom w:val="0"/>
      <w:divBdr>
        <w:top w:val="none" w:sz="0" w:space="0" w:color="auto"/>
        <w:left w:val="none" w:sz="0" w:space="0" w:color="auto"/>
        <w:bottom w:val="none" w:sz="0" w:space="0" w:color="auto"/>
        <w:right w:val="none" w:sz="0" w:space="0" w:color="auto"/>
      </w:divBdr>
      <w:divsChild>
        <w:div w:id="1323119412">
          <w:marLeft w:val="0"/>
          <w:marRight w:val="0"/>
          <w:marTop w:val="0"/>
          <w:marBottom w:val="0"/>
          <w:divBdr>
            <w:top w:val="none" w:sz="0" w:space="0" w:color="auto"/>
            <w:left w:val="none" w:sz="0" w:space="0" w:color="auto"/>
            <w:bottom w:val="none" w:sz="0" w:space="0" w:color="auto"/>
            <w:right w:val="none" w:sz="0" w:space="0" w:color="auto"/>
          </w:divBdr>
        </w:div>
        <w:div w:id="1716420026">
          <w:marLeft w:val="0"/>
          <w:marRight w:val="0"/>
          <w:marTop w:val="0"/>
          <w:marBottom w:val="0"/>
          <w:divBdr>
            <w:top w:val="none" w:sz="0" w:space="0" w:color="auto"/>
            <w:left w:val="none" w:sz="0" w:space="0" w:color="auto"/>
            <w:bottom w:val="none" w:sz="0" w:space="0" w:color="auto"/>
            <w:right w:val="none" w:sz="0" w:space="0" w:color="auto"/>
          </w:divBdr>
        </w:div>
        <w:div w:id="2117866205">
          <w:marLeft w:val="0"/>
          <w:marRight w:val="0"/>
          <w:marTop w:val="0"/>
          <w:marBottom w:val="0"/>
          <w:divBdr>
            <w:top w:val="none" w:sz="0" w:space="0" w:color="auto"/>
            <w:left w:val="none" w:sz="0" w:space="0" w:color="auto"/>
            <w:bottom w:val="none" w:sz="0" w:space="0" w:color="auto"/>
            <w:right w:val="none" w:sz="0" w:space="0" w:color="auto"/>
          </w:divBdr>
        </w:div>
      </w:divsChild>
    </w:div>
    <w:div w:id="1196886582">
      <w:bodyDiv w:val="1"/>
      <w:marLeft w:val="0"/>
      <w:marRight w:val="0"/>
      <w:marTop w:val="0"/>
      <w:marBottom w:val="0"/>
      <w:divBdr>
        <w:top w:val="none" w:sz="0" w:space="0" w:color="auto"/>
        <w:left w:val="none" w:sz="0" w:space="0" w:color="auto"/>
        <w:bottom w:val="none" w:sz="0" w:space="0" w:color="auto"/>
        <w:right w:val="none" w:sz="0" w:space="0" w:color="auto"/>
      </w:divBdr>
    </w:div>
    <w:div w:id="1206872259">
      <w:bodyDiv w:val="1"/>
      <w:marLeft w:val="0"/>
      <w:marRight w:val="0"/>
      <w:marTop w:val="0"/>
      <w:marBottom w:val="0"/>
      <w:divBdr>
        <w:top w:val="none" w:sz="0" w:space="0" w:color="auto"/>
        <w:left w:val="none" w:sz="0" w:space="0" w:color="auto"/>
        <w:bottom w:val="none" w:sz="0" w:space="0" w:color="auto"/>
        <w:right w:val="none" w:sz="0" w:space="0" w:color="auto"/>
      </w:divBdr>
    </w:div>
    <w:div w:id="1311210108">
      <w:bodyDiv w:val="1"/>
      <w:marLeft w:val="0"/>
      <w:marRight w:val="0"/>
      <w:marTop w:val="0"/>
      <w:marBottom w:val="0"/>
      <w:divBdr>
        <w:top w:val="none" w:sz="0" w:space="0" w:color="auto"/>
        <w:left w:val="none" w:sz="0" w:space="0" w:color="auto"/>
        <w:bottom w:val="none" w:sz="0" w:space="0" w:color="auto"/>
        <w:right w:val="none" w:sz="0" w:space="0" w:color="auto"/>
      </w:divBdr>
    </w:div>
    <w:div w:id="1367366261">
      <w:bodyDiv w:val="1"/>
      <w:marLeft w:val="0"/>
      <w:marRight w:val="0"/>
      <w:marTop w:val="0"/>
      <w:marBottom w:val="0"/>
      <w:divBdr>
        <w:top w:val="none" w:sz="0" w:space="0" w:color="auto"/>
        <w:left w:val="none" w:sz="0" w:space="0" w:color="auto"/>
        <w:bottom w:val="none" w:sz="0" w:space="0" w:color="auto"/>
        <w:right w:val="none" w:sz="0" w:space="0" w:color="auto"/>
      </w:divBdr>
    </w:div>
    <w:div w:id="1380321312">
      <w:bodyDiv w:val="1"/>
      <w:marLeft w:val="0"/>
      <w:marRight w:val="0"/>
      <w:marTop w:val="0"/>
      <w:marBottom w:val="0"/>
      <w:divBdr>
        <w:top w:val="none" w:sz="0" w:space="0" w:color="auto"/>
        <w:left w:val="none" w:sz="0" w:space="0" w:color="auto"/>
        <w:bottom w:val="none" w:sz="0" w:space="0" w:color="auto"/>
        <w:right w:val="none" w:sz="0" w:space="0" w:color="auto"/>
      </w:divBdr>
    </w:div>
    <w:div w:id="1384020365">
      <w:bodyDiv w:val="1"/>
      <w:marLeft w:val="0"/>
      <w:marRight w:val="0"/>
      <w:marTop w:val="0"/>
      <w:marBottom w:val="0"/>
      <w:divBdr>
        <w:top w:val="none" w:sz="0" w:space="0" w:color="auto"/>
        <w:left w:val="none" w:sz="0" w:space="0" w:color="auto"/>
        <w:bottom w:val="none" w:sz="0" w:space="0" w:color="auto"/>
        <w:right w:val="none" w:sz="0" w:space="0" w:color="auto"/>
      </w:divBdr>
    </w:div>
    <w:div w:id="1388607182">
      <w:bodyDiv w:val="1"/>
      <w:marLeft w:val="0"/>
      <w:marRight w:val="0"/>
      <w:marTop w:val="0"/>
      <w:marBottom w:val="0"/>
      <w:divBdr>
        <w:top w:val="none" w:sz="0" w:space="0" w:color="auto"/>
        <w:left w:val="none" w:sz="0" w:space="0" w:color="auto"/>
        <w:bottom w:val="none" w:sz="0" w:space="0" w:color="auto"/>
        <w:right w:val="none" w:sz="0" w:space="0" w:color="auto"/>
      </w:divBdr>
    </w:div>
    <w:div w:id="1449736515">
      <w:bodyDiv w:val="1"/>
      <w:marLeft w:val="0"/>
      <w:marRight w:val="0"/>
      <w:marTop w:val="0"/>
      <w:marBottom w:val="0"/>
      <w:divBdr>
        <w:top w:val="none" w:sz="0" w:space="0" w:color="auto"/>
        <w:left w:val="none" w:sz="0" w:space="0" w:color="auto"/>
        <w:bottom w:val="none" w:sz="0" w:space="0" w:color="auto"/>
        <w:right w:val="none" w:sz="0" w:space="0" w:color="auto"/>
      </w:divBdr>
    </w:div>
    <w:div w:id="1485312315">
      <w:bodyDiv w:val="1"/>
      <w:marLeft w:val="0"/>
      <w:marRight w:val="0"/>
      <w:marTop w:val="0"/>
      <w:marBottom w:val="0"/>
      <w:divBdr>
        <w:top w:val="none" w:sz="0" w:space="0" w:color="auto"/>
        <w:left w:val="none" w:sz="0" w:space="0" w:color="auto"/>
        <w:bottom w:val="none" w:sz="0" w:space="0" w:color="auto"/>
        <w:right w:val="none" w:sz="0" w:space="0" w:color="auto"/>
      </w:divBdr>
    </w:div>
    <w:div w:id="1489856171">
      <w:bodyDiv w:val="1"/>
      <w:marLeft w:val="0"/>
      <w:marRight w:val="0"/>
      <w:marTop w:val="0"/>
      <w:marBottom w:val="0"/>
      <w:divBdr>
        <w:top w:val="none" w:sz="0" w:space="0" w:color="auto"/>
        <w:left w:val="none" w:sz="0" w:space="0" w:color="auto"/>
        <w:bottom w:val="none" w:sz="0" w:space="0" w:color="auto"/>
        <w:right w:val="none" w:sz="0" w:space="0" w:color="auto"/>
      </w:divBdr>
    </w:div>
    <w:div w:id="1523546566">
      <w:bodyDiv w:val="1"/>
      <w:marLeft w:val="0"/>
      <w:marRight w:val="0"/>
      <w:marTop w:val="0"/>
      <w:marBottom w:val="0"/>
      <w:divBdr>
        <w:top w:val="none" w:sz="0" w:space="0" w:color="auto"/>
        <w:left w:val="none" w:sz="0" w:space="0" w:color="auto"/>
        <w:bottom w:val="none" w:sz="0" w:space="0" w:color="auto"/>
        <w:right w:val="none" w:sz="0" w:space="0" w:color="auto"/>
      </w:divBdr>
    </w:div>
    <w:div w:id="1601793470">
      <w:bodyDiv w:val="1"/>
      <w:marLeft w:val="0"/>
      <w:marRight w:val="0"/>
      <w:marTop w:val="0"/>
      <w:marBottom w:val="0"/>
      <w:divBdr>
        <w:top w:val="none" w:sz="0" w:space="0" w:color="auto"/>
        <w:left w:val="none" w:sz="0" w:space="0" w:color="auto"/>
        <w:bottom w:val="none" w:sz="0" w:space="0" w:color="auto"/>
        <w:right w:val="none" w:sz="0" w:space="0" w:color="auto"/>
      </w:divBdr>
    </w:div>
    <w:div w:id="1645694714">
      <w:bodyDiv w:val="1"/>
      <w:marLeft w:val="0"/>
      <w:marRight w:val="0"/>
      <w:marTop w:val="0"/>
      <w:marBottom w:val="0"/>
      <w:divBdr>
        <w:top w:val="none" w:sz="0" w:space="0" w:color="auto"/>
        <w:left w:val="none" w:sz="0" w:space="0" w:color="auto"/>
        <w:bottom w:val="none" w:sz="0" w:space="0" w:color="auto"/>
        <w:right w:val="none" w:sz="0" w:space="0" w:color="auto"/>
      </w:divBdr>
    </w:div>
    <w:div w:id="1690335521">
      <w:bodyDiv w:val="1"/>
      <w:marLeft w:val="0"/>
      <w:marRight w:val="0"/>
      <w:marTop w:val="0"/>
      <w:marBottom w:val="0"/>
      <w:divBdr>
        <w:top w:val="none" w:sz="0" w:space="0" w:color="auto"/>
        <w:left w:val="none" w:sz="0" w:space="0" w:color="auto"/>
        <w:bottom w:val="none" w:sz="0" w:space="0" w:color="auto"/>
        <w:right w:val="none" w:sz="0" w:space="0" w:color="auto"/>
      </w:divBdr>
    </w:div>
    <w:div w:id="1891263548">
      <w:bodyDiv w:val="1"/>
      <w:marLeft w:val="0"/>
      <w:marRight w:val="0"/>
      <w:marTop w:val="0"/>
      <w:marBottom w:val="0"/>
      <w:divBdr>
        <w:top w:val="none" w:sz="0" w:space="0" w:color="auto"/>
        <w:left w:val="none" w:sz="0" w:space="0" w:color="auto"/>
        <w:bottom w:val="none" w:sz="0" w:space="0" w:color="auto"/>
        <w:right w:val="none" w:sz="0" w:space="0" w:color="auto"/>
      </w:divBdr>
    </w:div>
    <w:div w:id="1899901657">
      <w:bodyDiv w:val="1"/>
      <w:marLeft w:val="0"/>
      <w:marRight w:val="0"/>
      <w:marTop w:val="0"/>
      <w:marBottom w:val="0"/>
      <w:divBdr>
        <w:top w:val="none" w:sz="0" w:space="0" w:color="auto"/>
        <w:left w:val="none" w:sz="0" w:space="0" w:color="auto"/>
        <w:bottom w:val="none" w:sz="0" w:space="0" w:color="auto"/>
        <w:right w:val="none" w:sz="0" w:space="0" w:color="auto"/>
      </w:divBdr>
    </w:div>
    <w:div w:id="1939286020">
      <w:bodyDiv w:val="1"/>
      <w:marLeft w:val="0"/>
      <w:marRight w:val="0"/>
      <w:marTop w:val="0"/>
      <w:marBottom w:val="0"/>
      <w:divBdr>
        <w:top w:val="none" w:sz="0" w:space="0" w:color="auto"/>
        <w:left w:val="none" w:sz="0" w:space="0" w:color="auto"/>
        <w:bottom w:val="none" w:sz="0" w:space="0" w:color="auto"/>
        <w:right w:val="none" w:sz="0" w:space="0" w:color="auto"/>
      </w:divBdr>
    </w:div>
    <w:div w:id="2056276360">
      <w:bodyDiv w:val="1"/>
      <w:marLeft w:val="0"/>
      <w:marRight w:val="0"/>
      <w:marTop w:val="0"/>
      <w:marBottom w:val="0"/>
      <w:divBdr>
        <w:top w:val="none" w:sz="0" w:space="0" w:color="auto"/>
        <w:left w:val="none" w:sz="0" w:space="0" w:color="auto"/>
        <w:bottom w:val="none" w:sz="0" w:space="0" w:color="auto"/>
        <w:right w:val="none" w:sz="0" w:space="0" w:color="auto"/>
      </w:divBdr>
    </w:div>
    <w:div w:id="208152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id.wikipedia.org/wiki/Karesidenan" TargetMode="Externa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id.wikipedia.org/wiki/Karesiden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_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Jog05</b:Tag>
    <b:SourceType>Book</b:SourceType>
    <b:Guid>{A0E5E9AE-0F46-4026-A286-BAF45C8767FE}</b:Guid>
    <b:Author>
      <b:Author>
        <b:NameList>
          <b:Person>
            <b:Last>Jogiyanto</b:Last>
          </b:Person>
        </b:NameList>
      </b:Author>
    </b:Author>
    <b:Title>Analisis dan Desain Sistem Informasi</b:Title>
    <b:Year>2005</b:Year>
    <b:City>Yogyakarta</b:City>
    <b:Publisher>Andi Offset</b:Publisher>
    <b:RefOrder>2</b:RefOrder>
  </b:Source>
  <b:Source>
    <b:Tag>Chr08</b:Tag>
    <b:SourceType>Book</b:SourceType>
    <b:Guid>{C6F0919C-C6D3-43C8-8A70-3B2347C129BA}</b:Guid>
    <b:Author>
      <b:Author>
        <b:NameList>
          <b:Person>
            <b:Last>Gaol</b:Last>
            <b:First>Chr.</b:First>
            <b:Middle>Jimmy L.</b:Middle>
          </b:Person>
        </b:NameList>
      </b:Author>
    </b:Author>
    <b:Title>Sistem Informasi Manajemen</b:Title>
    <b:Year>2008</b:Year>
    <b:City>Jakarta</b:City>
    <b:Publisher>Elex Media</b:Publisher>
    <b:RefOrder>4</b:RefOrder>
  </b:Source>
  <b:Source>
    <b:Tag>Abd03</b:Tag>
    <b:SourceType>Book</b:SourceType>
    <b:Guid>{227F93E1-531B-4D9A-8284-F479C21D8508}</b:Guid>
    <b:Author>
      <b:Author>
        <b:NameList>
          <b:Person>
            <b:Last>Kadir</b:Last>
            <b:First>Abdul</b:First>
          </b:Person>
        </b:NameList>
      </b:Author>
    </b:Author>
    <b:Title>Dasar Pemrograman Web Dinamis menggunakan PHP</b:Title>
    <b:Year>2003</b:Year>
    <b:City>Yogyakarta</b:City>
    <b:Publisher>Andi</b:Publisher>
    <b:RefOrder>5</b:RefOrder>
  </b:Source>
  <b:Source>
    <b:Tag>Nug05</b:Tag>
    <b:SourceType>Book</b:SourceType>
    <b:Guid>{EFCD25EC-C62B-436F-8D55-988A60C43BBF}</b:Guid>
    <b:Author>
      <b:Author>
        <b:NameList>
          <b:Person>
            <b:Last>Nugroho</b:Last>
          </b:Person>
        </b:NameList>
      </b:Author>
    </b:Author>
    <b:Title>Administrasi Database MySQL pada Server Linux dan Windows</b:Title>
    <b:Year>2005</b:Year>
    <b:City>Yogyakarta</b:City>
    <b:Publisher>Graha Ilmu</b:Publisher>
    <b:RefOrder>6</b:RefOrder>
  </b:Source>
  <b:Source>
    <b:Tag>San08</b:Tag>
    <b:SourceType>BookSection</b:SourceType>
    <b:Guid>{2DB549B8-C494-4575-9900-F238D23B7557}</b:Guid>
    <b:Title>Web Application Development: Challenges and the Role of Web Engineering</b:Title>
    <b:Year>2008</b:Year>
    <b:Author>
      <b:Author>
        <b:NameList>
          <b:Person>
            <b:Last>Murugesan</b:Last>
            <b:First>San</b:First>
          </b:Person>
        </b:NameList>
      </b:Author>
      <b:Editor>
        <b:NameList>
          <b:Person>
            <b:Last>Karat</b:Last>
            <b:First>John</b:First>
          </b:Person>
          <b:Person>
            <b:Last>Vanderdonckt</b:Last>
            <b:First>Jean</b:First>
          </b:Person>
        </b:NameList>
      </b:Editor>
    </b:Author>
    <b:BookTitle>Web Engineering. Modelling and Implementing Web Applications</b:BookTitle>
    <b:Pages>7-32</b:Pages>
    <b:City>London</b:City>
    <b:Publisher>Springer</b:Publisher>
    <b:RefOrder>3</b:RefOrder>
  </b:Source>
  <b:Source>
    <b:Tag>Cah13</b:Tag>
    <b:SourceType>InternetSite</b:SourceType>
    <b:Guid>{EA72ED84-AA6F-4930-AAC0-7A161FAA02A8}</b:Guid>
    <b:Author>
      <b:Author>
        <b:NameList>
          <b:Person>
            <b:Last>Cahyono</b:Last>
            <b:First>Ari</b:First>
          </b:Person>
        </b:NameList>
      </b:Author>
    </b:Author>
    <b:Title>Guru</b:Title>
    <b:Year>2013</b:Year>
    <b:YearAccessed>2014</b:YearAccessed>
    <b:MonthAccessed>4</b:MonthAccessed>
    <b:DayAccessed>3</b:DayAccessed>
    <b:URL>http://the.arcaism.com/index.php/notes/10-guru</b:URL>
    <b:RefOrder>7</b:RefOrder>
  </b:Source>
  <b:Source>
    <b:Tag>Dia11</b:Tag>
    <b:SourceType>JournalArticle</b:SourceType>
    <b:Guid>{BCFEBC13-B31F-4370-B088-4633C3462E16}</b:Guid>
    <b:Title>PERSEPSI MASYARAKAT TERHADAP PEMANFAATAN E-COMMERCE</b:Title>
    <b:Year>2011</b:Year>
    <b:Author>
      <b:Author>
        <b:NameList>
          <b:Person>
            <b:Last>Pratiwi</b:Last>
            <b:First>Diah</b:First>
            <b:Middle>Arum Maharani &amp; Tiara</b:Middle>
          </b:Person>
        </b:NameList>
      </b:Author>
    </b:Author>
    <b:JournalName>ISSN.2088-9420</b:JournalName>
    <b:Pages>2</b:Pages>
    <b:Volume>1</b:Volume>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5AA0FFB-9125-4870-A390-BE4B60F1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510</TotalTime>
  <Pages>1</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Didit Setiawan</dc:creator>
  <cp:keywords>Tugas Akhir S1-Teknik Informatika;rack, server, proxy, E-mail, E-commerce, FTP, file, directory, database;Customer To Customer;Codeigniter;PHP</cp:keywords>
  <cp:lastModifiedBy>Mas Basio</cp:lastModifiedBy>
  <cp:revision>18</cp:revision>
  <dcterms:created xsi:type="dcterms:W3CDTF">2015-03-13T04:33:00Z</dcterms:created>
  <dcterms:modified xsi:type="dcterms:W3CDTF">2015-07-08T07:22:00Z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